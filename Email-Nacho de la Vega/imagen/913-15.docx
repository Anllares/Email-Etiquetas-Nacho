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18" w:type="dxa"/>
        <w:jc w:val="center"/>
        <w:tblCellMar>
          <w:top w:w="144" w:type="dxa"/>
          <w:left w:w="115" w:type="dxa"/>
          <w:bottom w:w="58" w:type="dxa"/>
          <w:right w:w="115" w:type="dxa"/>
        </w:tblCellMar>
        <w:tblLook w:val="0000" w:firstRow="0" w:lastRow="0" w:firstColumn="0" w:lastColumn="0" w:noHBand="0" w:noVBand="0"/>
      </w:tblPr>
      <w:tblGrid>
        <w:gridCol w:w="1649"/>
        <w:gridCol w:w="5734"/>
        <w:gridCol w:w="2835"/>
      </w:tblGrid>
      <w:tr w:rsidR="00AD6E6B" w:rsidRPr="004D0182" w:rsidTr="000E77CA">
        <w:trPr>
          <w:trHeight w:val="756"/>
          <w:jc w:val="center"/>
        </w:trPr>
        <w:tc>
          <w:tcPr>
            <w:tcW w:w="1649" w:type="dxa"/>
            <w:shd w:val="clear" w:color="auto" w:fill="auto"/>
            <w:tcMar>
              <w:top w:w="0" w:type="dxa"/>
            </w:tcMar>
          </w:tcPr>
          <w:p w:rsidR="00AD6E6B" w:rsidRPr="004D0182" w:rsidRDefault="00F11C26" w:rsidP="00F11C26">
            <w:pPr>
              <w:jc w:val="center"/>
              <w:rPr>
                <w:noProof/>
                <w:lang w:val="es-ES_tradnl"/>
              </w:rPr>
            </w:pPr>
            <w:r>
              <w:rPr>
                <w:noProof/>
                <w:lang w:val="es-ES" w:eastAsia="es-ES"/>
              </w:rPr>
              <w:drawing>
                <wp:inline distT="0" distB="0" distL="0" distR="0" wp14:anchorId="76CE434C" wp14:editId="61F8A515">
                  <wp:extent cx="885825" cy="81846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825" cy="818463"/>
                          </a:xfrm>
                          <a:prstGeom prst="rect">
                            <a:avLst/>
                          </a:prstGeom>
                        </pic:spPr>
                      </pic:pic>
                    </a:graphicData>
                  </a:graphic>
                </wp:inline>
              </w:drawing>
            </w:r>
          </w:p>
        </w:tc>
        <w:tc>
          <w:tcPr>
            <w:tcW w:w="8569" w:type="dxa"/>
            <w:gridSpan w:val="2"/>
            <w:shd w:val="clear" w:color="auto" w:fill="auto"/>
          </w:tcPr>
          <w:p w:rsidR="00AD6E6B" w:rsidRPr="00F11C26" w:rsidRDefault="00F1113C" w:rsidP="00C86C4B">
            <w:pPr>
              <w:pStyle w:val="Ttulo1"/>
            </w:pPr>
            <w:r w:rsidRPr="00F11C26">
              <w:t>Presupuesto</w:t>
            </w:r>
            <w:r w:rsidR="0014481B">
              <w:t xml:space="preserve"> </w:t>
            </w:r>
            <w:r w:rsidR="00007335">
              <w:t>913</w:t>
            </w:r>
            <w:r w:rsidR="006453B9">
              <w:t>/15</w:t>
            </w:r>
            <w:r w:rsidR="008F00FF">
              <w:t xml:space="preserve"> </w:t>
            </w:r>
          </w:p>
        </w:tc>
      </w:tr>
      <w:tr w:rsidR="00F56369" w:rsidRPr="00F11C26" w:rsidTr="000E77CA">
        <w:trPr>
          <w:trHeight w:val="288"/>
          <w:jc w:val="center"/>
        </w:trPr>
        <w:sdt>
          <w:sdtPr>
            <w:rPr>
              <w:noProof/>
              <w:lang w:val="es-ES_tradnl"/>
            </w:rPr>
            <w:id w:val="716560723"/>
            <w:placeholder>
              <w:docPart w:val="E7DB1F9B3A0C41F6874100BB2E714052"/>
            </w:placeholder>
          </w:sdtPr>
          <w:sdtEndPr/>
          <w:sdtContent>
            <w:tc>
              <w:tcPr>
                <w:tcW w:w="7383" w:type="dxa"/>
                <w:gridSpan w:val="2"/>
                <w:shd w:val="clear" w:color="auto" w:fill="auto"/>
                <w:tcMar>
                  <w:top w:w="0" w:type="dxa"/>
                </w:tcMar>
              </w:tcPr>
              <w:p w:rsidR="00F11C26" w:rsidRDefault="00F11C26" w:rsidP="00F11C26">
                <w:pPr>
                  <w:pStyle w:val="slogan"/>
                  <w:rPr>
                    <w:noProof/>
                    <w:lang w:val="es-ES_tradnl"/>
                  </w:rPr>
                </w:pPr>
                <w:r>
                  <w:rPr>
                    <w:noProof/>
                    <w:lang w:val="es-ES_tradnl"/>
                  </w:rPr>
                  <w:t>Servicios sociales y domésticos</w:t>
                </w:r>
              </w:p>
              <w:p w:rsidR="00F56369" w:rsidRPr="004D0182" w:rsidRDefault="00F11C26" w:rsidP="00F11C26">
                <w:pPr>
                  <w:pStyle w:val="slogan"/>
                  <w:rPr>
                    <w:noProof/>
                    <w:lang w:val="es-ES_tradnl"/>
                  </w:rPr>
                </w:pPr>
                <w:r>
                  <w:rPr>
                    <w:noProof/>
                    <w:lang w:val="es-ES_tradnl"/>
                  </w:rPr>
                  <w:t>de CONFIANZA Y RESPONSABILIDAD</w:t>
                </w:r>
              </w:p>
            </w:tc>
          </w:sdtContent>
        </w:sdt>
        <w:tc>
          <w:tcPr>
            <w:tcW w:w="2835" w:type="dxa"/>
            <w:shd w:val="clear" w:color="auto" w:fill="auto"/>
          </w:tcPr>
          <w:p w:rsidR="00663E19" w:rsidRPr="004D0182" w:rsidRDefault="00F56369" w:rsidP="00AB5C82">
            <w:pPr>
              <w:pStyle w:val="DateandNumber"/>
              <w:rPr>
                <w:noProof/>
                <w:lang w:val="es-ES_tradnl"/>
              </w:rPr>
            </w:pPr>
            <w:r w:rsidRPr="004D0182">
              <w:rPr>
                <w:rFonts w:ascii="Microsoft Sans Serif" w:hAnsi="Microsoft Sans Serif"/>
                <w:noProof/>
                <w:color w:val="808080"/>
                <w:lang w:val="es-ES_tradnl"/>
              </w:rPr>
              <w:t xml:space="preserve">Fecha: </w:t>
            </w:r>
            <w:sdt>
              <w:sdtPr>
                <w:rPr>
                  <w:noProof/>
                  <w:lang w:val="es-ES_tradnl"/>
                </w:rPr>
                <w:id w:val="716560726"/>
                <w:placeholder>
                  <w:docPart w:val="8B999B543D7F4A4789FC69CC1A7DAC56"/>
                </w:placeholder>
                <w:date w:fullDate="2015-09-14T00:00:00Z">
                  <w:dateFormat w:val="dd/MM/yyyy"/>
                  <w:lid w:val="es-ES"/>
                  <w:storeMappedDataAs w:val="dateTime"/>
                  <w:calendar w:val="gregorian"/>
                </w:date>
              </w:sdtPr>
              <w:sdtEndPr/>
              <w:sdtContent>
                <w:r w:rsidR="009657A4">
                  <w:rPr>
                    <w:noProof/>
                    <w:lang w:val="es-ES"/>
                  </w:rPr>
                  <w:t>14/09/2015</w:t>
                </w:r>
              </w:sdtContent>
            </w:sdt>
          </w:p>
        </w:tc>
      </w:tr>
      <w:tr w:rsidR="00FF6275" w:rsidRPr="00007335" w:rsidTr="000E77CA">
        <w:trPr>
          <w:trHeight w:val="1155"/>
          <w:jc w:val="center"/>
        </w:trPr>
        <w:tc>
          <w:tcPr>
            <w:tcW w:w="7383" w:type="dxa"/>
            <w:gridSpan w:val="2"/>
            <w:shd w:val="clear" w:color="auto" w:fill="auto"/>
            <w:tcMar>
              <w:top w:w="0" w:type="dxa"/>
            </w:tcMar>
          </w:tcPr>
          <w:p w:rsidR="00FF6275" w:rsidRPr="004D0182" w:rsidRDefault="00FF6275" w:rsidP="00FF6275">
            <w:pPr>
              <w:pStyle w:val="headings"/>
              <w:rPr>
                <w:noProof/>
                <w:lang w:val="es-ES_tradnl"/>
              </w:rPr>
            </w:pPr>
            <w:r w:rsidRPr="004D0182">
              <w:rPr>
                <w:rFonts w:ascii="Microsoft Sans Serif" w:hAnsi="Microsoft Sans Serif"/>
                <w:noProof/>
                <w:color w:val="808080"/>
                <w:lang w:val="es-ES_tradnl"/>
              </w:rPr>
              <w:t>PARA</w:t>
            </w:r>
          </w:p>
        </w:tc>
        <w:tc>
          <w:tcPr>
            <w:tcW w:w="2835" w:type="dxa"/>
            <w:shd w:val="clear" w:color="auto" w:fill="auto"/>
          </w:tcPr>
          <w:p w:rsidR="00007335" w:rsidRDefault="00007335" w:rsidP="00730B60">
            <w:pPr>
              <w:pStyle w:val="rightalignedtext"/>
              <w:rPr>
                <w:noProof/>
                <w:lang w:val="es-ES_tradnl"/>
              </w:rPr>
            </w:pPr>
            <w:r>
              <w:rPr>
                <w:noProof/>
                <w:lang w:val="es-ES_tradnl"/>
              </w:rPr>
              <w:br/>
              <w:t>Soledad Olivares</w:t>
            </w:r>
          </w:p>
          <w:p w:rsidR="00FF6275" w:rsidRPr="004D0182" w:rsidRDefault="00A228E0" w:rsidP="00730B60">
            <w:pPr>
              <w:pStyle w:val="rightalignedtext"/>
              <w:rPr>
                <w:noProof/>
                <w:lang w:val="es-ES_tradnl"/>
              </w:rPr>
            </w:pPr>
            <w:r>
              <w:rPr>
                <w:noProof/>
                <w:lang w:val="es-ES_tradnl"/>
              </w:rPr>
              <w:t xml:space="preserve">Madrid                  </w:t>
            </w:r>
          </w:p>
        </w:tc>
      </w:tr>
    </w:tbl>
    <w:p w:rsidR="009C1689" w:rsidRPr="004D0182" w:rsidRDefault="009C1689" w:rsidP="00F56369">
      <w:pPr>
        <w:rPr>
          <w:noProof/>
          <w:lang w:val="es-ES_tradnl"/>
        </w:rPr>
      </w:pPr>
    </w:p>
    <w:tbl>
      <w:tblPr>
        <w:tblW w:w="10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062"/>
        <w:gridCol w:w="1392"/>
        <w:gridCol w:w="4218"/>
        <w:gridCol w:w="1842"/>
        <w:gridCol w:w="37"/>
        <w:gridCol w:w="1807"/>
      </w:tblGrid>
      <w:tr w:rsidR="00F11C26" w:rsidRPr="00007335" w:rsidTr="00511B13">
        <w:trPr>
          <w:cantSplit/>
          <w:trHeight w:val="216"/>
          <w:jc w:val="center"/>
        </w:trPr>
        <w:tc>
          <w:tcPr>
            <w:tcW w:w="1062" w:type="dxa"/>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EFF4EF" w:themeFill="accent2" w:themeFillTint="33"/>
            <w:vAlign w:val="center"/>
          </w:tcPr>
          <w:p w:rsidR="00F11C26" w:rsidRPr="004D0182" w:rsidRDefault="00F11C26" w:rsidP="009355BA">
            <w:pPr>
              <w:pStyle w:val="ColumnHeadings"/>
              <w:rPr>
                <w:noProof/>
                <w:lang w:val="es-ES_tradnl"/>
              </w:rPr>
            </w:pPr>
            <w:r w:rsidRPr="004D0182">
              <w:rPr>
                <w:rFonts w:ascii="Microsoft Sans Serif" w:hAnsi="Microsoft Sans Serif"/>
                <w:noProof/>
                <w:color w:val="808080"/>
                <w:lang w:val="es-ES_tradnl"/>
              </w:rPr>
              <w:t>Cantidad</w:t>
            </w:r>
          </w:p>
        </w:tc>
        <w:tc>
          <w:tcPr>
            <w:tcW w:w="1392" w:type="dxa"/>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EFF4EF" w:themeFill="accent2" w:themeFillTint="33"/>
            <w:vAlign w:val="center"/>
          </w:tcPr>
          <w:p w:rsidR="00F11C26" w:rsidRPr="004D0182" w:rsidRDefault="00F11C26" w:rsidP="009355BA">
            <w:pPr>
              <w:pStyle w:val="ColumnHeadings"/>
              <w:rPr>
                <w:noProof/>
                <w:lang w:val="es-ES_tradnl"/>
              </w:rPr>
            </w:pPr>
            <w:r w:rsidRPr="004D0182">
              <w:rPr>
                <w:rFonts w:ascii="Microsoft Sans Serif" w:hAnsi="Microsoft Sans Serif"/>
                <w:noProof/>
                <w:color w:val="808080"/>
                <w:lang w:val="es-ES_tradnl"/>
              </w:rPr>
              <w:t>Nº de elemento</w:t>
            </w:r>
          </w:p>
        </w:tc>
        <w:tc>
          <w:tcPr>
            <w:tcW w:w="4218" w:type="dxa"/>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EFF4EF" w:themeFill="accent2" w:themeFillTint="33"/>
            <w:vAlign w:val="center"/>
          </w:tcPr>
          <w:p w:rsidR="00F11C26" w:rsidRPr="004D0182" w:rsidRDefault="00F11C26" w:rsidP="009355BA">
            <w:pPr>
              <w:pStyle w:val="ColumnHeadings"/>
              <w:rPr>
                <w:noProof/>
                <w:lang w:val="es-ES_tradnl"/>
              </w:rPr>
            </w:pPr>
            <w:r w:rsidRPr="004D0182">
              <w:rPr>
                <w:rFonts w:ascii="Microsoft Sans Serif" w:hAnsi="Microsoft Sans Serif"/>
                <w:noProof/>
                <w:color w:val="808080"/>
                <w:lang w:val="es-ES_tradnl"/>
              </w:rPr>
              <w:t>Descripción</w:t>
            </w:r>
          </w:p>
        </w:tc>
        <w:tc>
          <w:tcPr>
            <w:tcW w:w="1879" w:type="dxa"/>
            <w:gridSpan w:val="2"/>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EFF4EF" w:themeFill="accent2" w:themeFillTint="33"/>
            <w:vAlign w:val="center"/>
          </w:tcPr>
          <w:p w:rsidR="00F11C26" w:rsidRPr="004D0182" w:rsidRDefault="00F11C26" w:rsidP="009355BA">
            <w:pPr>
              <w:pStyle w:val="ColumnHeadings"/>
              <w:rPr>
                <w:noProof/>
                <w:lang w:val="es-ES_tradnl"/>
              </w:rPr>
            </w:pPr>
            <w:r w:rsidRPr="004D0182">
              <w:rPr>
                <w:rFonts w:ascii="Microsoft Sans Serif" w:hAnsi="Microsoft Sans Serif"/>
                <w:noProof/>
                <w:color w:val="808080"/>
                <w:lang w:val="es-ES_tradnl"/>
              </w:rPr>
              <w:t>Precio unitario</w:t>
            </w:r>
          </w:p>
        </w:tc>
        <w:tc>
          <w:tcPr>
            <w:tcW w:w="1807" w:type="dxa"/>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EFF4EF" w:themeFill="accent2" w:themeFillTint="33"/>
            <w:vAlign w:val="center"/>
          </w:tcPr>
          <w:p w:rsidR="00F11C26" w:rsidRPr="004D0182" w:rsidRDefault="00F11C26" w:rsidP="009355BA">
            <w:pPr>
              <w:pStyle w:val="ColumnHeadings"/>
              <w:rPr>
                <w:noProof/>
                <w:lang w:val="es-ES_tradnl"/>
              </w:rPr>
            </w:pPr>
            <w:r w:rsidRPr="004D0182">
              <w:rPr>
                <w:rFonts w:ascii="Microsoft Sans Serif" w:hAnsi="Microsoft Sans Serif"/>
                <w:noProof/>
                <w:color w:val="808080"/>
                <w:lang w:val="es-ES_tradnl"/>
              </w:rPr>
              <w:t>Total de línea</w:t>
            </w:r>
          </w:p>
        </w:tc>
      </w:tr>
      <w:tr w:rsidR="00F11C26" w:rsidRPr="00A25738" w:rsidTr="00167EDC">
        <w:trPr>
          <w:cantSplit/>
          <w:trHeight w:val="1180"/>
          <w:jc w:val="center"/>
        </w:trPr>
        <w:tc>
          <w:tcPr>
            <w:tcW w:w="1062" w:type="dxa"/>
            <w:tcBorders>
              <w:top w:val="single" w:sz="4" w:space="0" w:color="B0CCB0" w:themeColor="accent2"/>
              <w:left w:val="single" w:sz="4" w:space="0" w:color="B0CCB0" w:themeColor="accent2"/>
              <w:bottom w:val="nil"/>
              <w:right w:val="single" w:sz="4" w:space="0" w:color="B0CCB0" w:themeColor="accent2"/>
            </w:tcBorders>
            <w:shd w:val="clear" w:color="auto" w:fill="auto"/>
            <w:vAlign w:val="center"/>
          </w:tcPr>
          <w:p w:rsidR="00F11C26" w:rsidRPr="004D0182" w:rsidRDefault="00521556" w:rsidP="00AA16FA">
            <w:pPr>
              <w:rPr>
                <w:noProof/>
                <w:lang w:val="es-ES_tradnl"/>
              </w:rPr>
            </w:pPr>
            <w:r>
              <w:rPr>
                <w:noProof/>
                <w:lang w:val="es-ES_tradnl"/>
              </w:rPr>
              <w:t>1</w:t>
            </w:r>
          </w:p>
        </w:tc>
        <w:tc>
          <w:tcPr>
            <w:tcW w:w="1392" w:type="dxa"/>
            <w:tcBorders>
              <w:top w:val="single" w:sz="4" w:space="0" w:color="B0CCB0" w:themeColor="accent2"/>
              <w:left w:val="single" w:sz="4" w:space="0" w:color="B0CCB0" w:themeColor="accent2"/>
              <w:bottom w:val="nil"/>
              <w:right w:val="single" w:sz="4" w:space="0" w:color="B0CCB0" w:themeColor="accent2"/>
            </w:tcBorders>
            <w:shd w:val="clear" w:color="auto" w:fill="auto"/>
            <w:vAlign w:val="center"/>
          </w:tcPr>
          <w:p w:rsidR="005634B0" w:rsidRDefault="00233A58" w:rsidP="00AE5801">
            <w:pPr>
              <w:rPr>
                <w:noProof/>
                <w:lang w:val="es-ES_tradnl"/>
              </w:rPr>
            </w:pPr>
            <w:r>
              <w:rPr>
                <w:noProof/>
                <w:lang w:val="es-ES_tradnl"/>
              </w:rPr>
              <w:t xml:space="preserve">Pago </w:t>
            </w:r>
            <w:r w:rsidR="00AB1C2B">
              <w:rPr>
                <w:noProof/>
                <w:lang w:val="es-ES_tradnl"/>
              </w:rPr>
              <w:t>mensual</w:t>
            </w:r>
          </w:p>
          <w:p w:rsidR="006C2AF9" w:rsidRDefault="00785A21" w:rsidP="00AE5801">
            <w:pPr>
              <w:rPr>
                <w:noProof/>
                <w:lang w:val="es-ES_tradnl"/>
              </w:rPr>
            </w:pPr>
            <w:r>
              <w:rPr>
                <w:noProof/>
                <w:lang w:val="es-ES_tradnl"/>
              </w:rPr>
              <w:t xml:space="preserve">X </w:t>
            </w:r>
            <w:r w:rsidR="00DB25F9">
              <w:rPr>
                <w:b/>
                <w:noProof/>
                <w:color w:val="FF0000"/>
                <w:lang w:val="es-ES_tradnl"/>
              </w:rPr>
              <w:t>12</w:t>
            </w:r>
            <w:r w:rsidR="006C2AF9" w:rsidRPr="008874E8">
              <w:rPr>
                <w:b/>
                <w:noProof/>
                <w:color w:val="FF0000"/>
                <w:lang w:val="es-ES_tradnl"/>
              </w:rPr>
              <w:t xml:space="preserve"> pagas</w:t>
            </w:r>
          </w:p>
          <w:p w:rsidR="00AB1C2B" w:rsidRPr="004D0182" w:rsidRDefault="00AB1C2B" w:rsidP="00495A57">
            <w:pPr>
              <w:rPr>
                <w:noProof/>
                <w:lang w:val="es-ES_tradnl"/>
              </w:rPr>
            </w:pPr>
          </w:p>
        </w:tc>
        <w:tc>
          <w:tcPr>
            <w:tcW w:w="4218" w:type="dxa"/>
            <w:tcBorders>
              <w:top w:val="single" w:sz="4" w:space="0" w:color="B0CCB0" w:themeColor="accent2"/>
              <w:left w:val="single" w:sz="4" w:space="0" w:color="B0CCB0" w:themeColor="accent2"/>
              <w:bottom w:val="nil"/>
              <w:right w:val="single" w:sz="4" w:space="0" w:color="B0CCB0" w:themeColor="accent2"/>
            </w:tcBorders>
            <w:shd w:val="clear" w:color="auto" w:fill="auto"/>
            <w:vAlign w:val="center"/>
          </w:tcPr>
          <w:p w:rsidR="00167EDC" w:rsidRDefault="00167EDC" w:rsidP="00167EDC">
            <w:pPr>
              <w:rPr>
                <w:lang w:val="es-ES_tradnl"/>
              </w:rPr>
            </w:pPr>
            <w:r w:rsidRPr="001C335E">
              <w:rPr>
                <w:b/>
                <w:lang w:val="es-ES_tradnl"/>
              </w:rPr>
              <w:t xml:space="preserve">Honorario </w:t>
            </w:r>
            <w:r>
              <w:rPr>
                <w:b/>
                <w:lang w:val="es-ES_tradnl"/>
              </w:rPr>
              <w:t xml:space="preserve">mensual </w:t>
            </w:r>
            <w:r w:rsidRPr="001C335E">
              <w:rPr>
                <w:b/>
                <w:lang w:val="es-ES_tradnl"/>
              </w:rPr>
              <w:t>del trabajador en concepto de</w:t>
            </w:r>
            <w:r>
              <w:rPr>
                <w:lang w:val="es-ES_tradnl"/>
              </w:rPr>
              <w:t>:</w:t>
            </w:r>
          </w:p>
          <w:p w:rsidR="00007335" w:rsidRDefault="00790AFF" w:rsidP="009F6580">
            <w:pPr>
              <w:rPr>
                <w:lang w:val="es-ES_tradnl"/>
              </w:rPr>
            </w:pPr>
            <w:r w:rsidRPr="00790AFF">
              <w:rPr>
                <w:lang w:val="es-ES_tradnl"/>
              </w:rPr>
              <w:t>Empleada del hogar</w:t>
            </w:r>
            <w:r w:rsidR="00293B4F">
              <w:rPr>
                <w:lang w:val="es-ES_tradnl"/>
              </w:rPr>
              <w:t xml:space="preserve"> </w:t>
            </w:r>
            <w:r w:rsidR="00007335">
              <w:rPr>
                <w:lang w:val="es-ES_tradnl"/>
              </w:rPr>
              <w:t xml:space="preserve">interna </w:t>
            </w:r>
            <w:r w:rsidR="00007335" w:rsidRPr="00007335">
              <w:rPr>
                <w:lang w:val="es-ES_tradnl"/>
              </w:rPr>
              <w:t xml:space="preserve">que preste acompañamiento y asistencia básica (preparación de comidas, </w:t>
            </w:r>
            <w:proofErr w:type="spellStart"/>
            <w:r w:rsidR="00007335" w:rsidRPr="00007335">
              <w:rPr>
                <w:lang w:val="es-ES_tradnl"/>
              </w:rPr>
              <w:t>adminsitración</w:t>
            </w:r>
            <w:proofErr w:type="spellEnd"/>
            <w:r w:rsidR="00007335" w:rsidRPr="00007335">
              <w:rPr>
                <w:lang w:val="es-ES_tradnl"/>
              </w:rPr>
              <w:t xml:space="preserve"> de medicamentos, camas) a una mujer de 86 años con movilidad reducida (andador</w:t>
            </w:r>
            <w:r w:rsidR="00007335">
              <w:rPr>
                <w:lang w:val="es-ES_tradnl"/>
              </w:rPr>
              <w:t xml:space="preserve">). En horario de </w:t>
            </w:r>
            <w:r w:rsidR="00007335" w:rsidRPr="00007335">
              <w:rPr>
                <w:lang w:val="es-ES_tradnl"/>
              </w:rPr>
              <w:t>7 pm de viernes tarde a 7 pm domingo tarde</w:t>
            </w:r>
          </w:p>
          <w:p w:rsidR="009F6580" w:rsidRPr="009F6580" w:rsidRDefault="009F6580" w:rsidP="009F6580">
            <w:pPr>
              <w:rPr>
                <w:b/>
                <w:color w:val="FF0000"/>
                <w:lang w:val="es-ES_tradnl"/>
              </w:rPr>
            </w:pPr>
            <w:r w:rsidRPr="009F6580">
              <w:rPr>
                <w:b/>
                <w:color w:val="FF0000"/>
                <w:lang w:val="es-ES_tradnl"/>
              </w:rPr>
              <w:t>+ 2 medias pagas en junio y diciembre</w:t>
            </w:r>
          </w:p>
          <w:p w:rsidR="00293B4F" w:rsidRPr="00293B4F" w:rsidRDefault="00293B4F" w:rsidP="00293B4F">
            <w:pPr>
              <w:rPr>
                <w:b/>
                <w:lang w:val="es-ES"/>
              </w:rPr>
            </w:pPr>
          </w:p>
        </w:tc>
        <w:tc>
          <w:tcPr>
            <w:tcW w:w="1879" w:type="dxa"/>
            <w:gridSpan w:val="2"/>
            <w:tcBorders>
              <w:top w:val="single" w:sz="4" w:space="0" w:color="B0CCB0" w:themeColor="accent2"/>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521556" w:rsidRDefault="00986993" w:rsidP="00DA156F">
            <w:pPr>
              <w:pStyle w:val="Amount"/>
              <w:rPr>
                <w:noProof/>
                <w:lang w:val="es-ES"/>
              </w:rPr>
            </w:pPr>
            <w:r>
              <w:rPr>
                <w:noProof/>
                <w:lang w:val="es-ES"/>
              </w:rPr>
              <w:t>400</w:t>
            </w:r>
          </w:p>
        </w:tc>
        <w:tc>
          <w:tcPr>
            <w:tcW w:w="1807" w:type="dxa"/>
            <w:tcBorders>
              <w:top w:val="single" w:sz="4" w:space="0" w:color="B0CCB0" w:themeColor="accent2"/>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986993" w:rsidP="000A48A7">
            <w:pPr>
              <w:pStyle w:val="Amount"/>
              <w:rPr>
                <w:noProof/>
                <w:lang w:val="es-ES_tradnl"/>
              </w:rPr>
            </w:pPr>
            <w:r>
              <w:rPr>
                <w:noProof/>
                <w:lang w:val="es-ES_tradnl"/>
              </w:rPr>
              <w:t>400</w:t>
            </w:r>
          </w:p>
        </w:tc>
        <w:bookmarkStart w:id="0" w:name="_GoBack"/>
        <w:bookmarkEnd w:id="0"/>
      </w:tr>
      <w:tr w:rsidR="00F11C26" w:rsidRPr="00A25738" w:rsidTr="00511B13">
        <w:trPr>
          <w:cantSplit/>
          <w:trHeight w:val="216"/>
          <w:jc w:val="center"/>
        </w:trPr>
        <w:tc>
          <w:tcPr>
            <w:tcW w:w="1062" w:type="dxa"/>
            <w:tcBorders>
              <w:top w:val="nil"/>
              <w:left w:val="single" w:sz="4" w:space="0" w:color="B0CCB0" w:themeColor="accent2"/>
              <w:bottom w:val="nil"/>
              <w:right w:val="single" w:sz="4" w:space="0" w:color="B0CCB0" w:themeColor="accent2"/>
            </w:tcBorders>
            <w:shd w:val="clear" w:color="auto" w:fill="auto"/>
            <w:vAlign w:val="center"/>
          </w:tcPr>
          <w:p w:rsidR="00D125DB" w:rsidRDefault="00D125DB" w:rsidP="00AA16FA">
            <w:pPr>
              <w:rPr>
                <w:noProof/>
                <w:lang w:val="es-ES_tradnl"/>
              </w:rPr>
            </w:pPr>
          </w:p>
          <w:p w:rsidR="00D125DB" w:rsidRDefault="00E352EB" w:rsidP="00AA16FA">
            <w:pPr>
              <w:rPr>
                <w:noProof/>
                <w:lang w:val="es-ES_tradnl"/>
              </w:rPr>
            </w:pPr>
            <w:r>
              <w:rPr>
                <w:noProof/>
                <w:lang w:val="es-ES_tradnl"/>
              </w:rPr>
              <w:t>1</w:t>
            </w:r>
          </w:p>
          <w:p w:rsidR="00F11C26" w:rsidRPr="004D0182" w:rsidRDefault="00F11C26" w:rsidP="00AA16FA">
            <w:pPr>
              <w:rPr>
                <w:noProof/>
                <w:lang w:val="es-ES_tradnl"/>
              </w:rPr>
            </w:pPr>
          </w:p>
        </w:tc>
        <w:tc>
          <w:tcPr>
            <w:tcW w:w="1392"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E352EB" w:rsidP="00AA16FA">
            <w:pPr>
              <w:rPr>
                <w:noProof/>
                <w:lang w:val="es-ES_tradnl"/>
              </w:rPr>
            </w:pPr>
            <w:r>
              <w:rPr>
                <w:noProof/>
                <w:lang w:val="es-ES_tradnl"/>
              </w:rPr>
              <w:t>Pago mensual</w:t>
            </w:r>
          </w:p>
        </w:tc>
        <w:tc>
          <w:tcPr>
            <w:tcW w:w="4218"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521556" w:rsidP="00DC6EFF">
            <w:pPr>
              <w:rPr>
                <w:noProof/>
                <w:lang w:val="es-ES_tradnl"/>
              </w:rPr>
            </w:pPr>
            <w:r>
              <w:rPr>
                <w:noProof/>
                <w:lang w:val="es-ES_tradnl"/>
              </w:rPr>
              <w:t xml:space="preserve">Seguridad </w:t>
            </w:r>
            <w:r w:rsidR="00D125DB">
              <w:rPr>
                <w:noProof/>
                <w:lang w:val="es-ES_tradnl"/>
              </w:rPr>
              <w:t>S</w:t>
            </w:r>
            <w:r>
              <w:rPr>
                <w:noProof/>
                <w:lang w:val="es-ES_tradnl"/>
              </w:rPr>
              <w:t xml:space="preserve">ocial del </w:t>
            </w:r>
            <w:r w:rsidR="00E352EB">
              <w:rPr>
                <w:noProof/>
                <w:lang w:val="es-ES_tradnl"/>
              </w:rPr>
              <w:t>trabajador</w:t>
            </w:r>
          </w:p>
        </w:tc>
        <w:tc>
          <w:tcPr>
            <w:tcW w:w="1879" w:type="dxa"/>
            <w:gridSpan w:val="2"/>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EA4247" w:rsidP="008874E8">
            <w:pPr>
              <w:pStyle w:val="Amount"/>
              <w:rPr>
                <w:noProof/>
                <w:lang w:val="es-ES_tradnl"/>
              </w:rPr>
            </w:pPr>
            <w:r>
              <w:rPr>
                <w:noProof/>
                <w:lang w:val="es-ES_tradnl"/>
              </w:rPr>
              <w:t>95</w:t>
            </w:r>
          </w:p>
        </w:tc>
        <w:tc>
          <w:tcPr>
            <w:tcW w:w="1807" w:type="dxa"/>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EA4247" w:rsidP="009C1689">
            <w:pPr>
              <w:pStyle w:val="Amount"/>
              <w:rPr>
                <w:noProof/>
                <w:lang w:val="es-ES_tradnl"/>
              </w:rPr>
            </w:pPr>
            <w:r>
              <w:rPr>
                <w:noProof/>
                <w:lang w:val="es-ES_tradnl"/>
              </w:rPr>
              <w:t>95</w:t>
            </w:r>
          </w:p>
        </w:tc>
      </w:tr>
      <w:tr w:rsidR="00F11C26" w:rsidRPr="001C335E" w:rsidTr="00511B13">
        <w:trPr>
          <w:cantSplit/>
          <w:trHeight w:val="216"/>
          <w:jc w:val="center"/>
        </w:trPr>
        <w:tc>
          <w:tcPr>
            <w:tcW w:w="1062"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1C335E" w:rsidP="00AA16FA">
            <w:pPr>
              <w:rPr>
                <w:noProof/>
                <w:lang w:val="es-ES_tradnl"/>
              </w:rPr>
            </w:pPr>
            <w:r>
              <w:rPr>
                <w:noProof/>
                <w:lang w:val="es-ES_tradnl"/>
              </w:rPr>
              <w:t>1</w:t>
            </w:r>
          </w:p>
        </w:tc>
        <w:tc>
          <w:tcPr>
            <w:tcW w:w="1392" w:type="dxa"/>
            <w:tcBorders>
              <w:top w:val="nil"/>
              <w:left w:val="single" w:sz="4" w:space="0" w:color="B0CCB0" w:themeColor="accent2"/>
              <w:bottom w:val="nil"/>
              <w:right w:val="single" w:sz="4" w:space="0" w:color="B0CCB0" w:themeColor="accent2"/>
            </w:tcBorders>
            <w:shd w:val="clear" w:color="auto" w:fill="auto"/>
            <w:vAlign w:val="center"/>
          </w:tcPr>
          <w:p w:rsidR="00F43504" w:rsidRPr="004D0182" w:rsidRDefault="001C335E" w:rsidP="00167EDC">
            <w:pPr>
              <w:rPr>
                <w:noProof/>
                <w:lang w:val="es-ES_tradnl"/>
              </w:rPr>
            </w:pPr>
            <w:r>
              <w:rPr>
                <w:noProof/>
                <w:lang w:val="es-ES_tradnl"/>
              </w:rPr>
              <w:t>Pago único</w:t>
            </w:r>
            <w:r w:rsidR="00DB25F9">
              <w:rPr>
                <w:noProof/>
                <w:lang w:val="es-ES_tradnl"/>
              </w:rPr>
              <w:t xml:space="preserve">. </w:t>
            </w:r>
          </w:p>
        </w:tc>
        <w:tc>
          <w:tcPr>
            <w:tcW w:w="4218" w:type="dxa"/>
            <w:tcBorders>
              <w:top w:val="nil"/>
              <w:left w:val="single" w:sz="4" w:space="0" w:color="B0CCB0" w:themeColor="accent2"/>
              <w:bottom w:val="nil"/>
              <w:right w:val="single" w:sz="4" w:space="0" w:color="B0CCB0" w:themeColor="accent2"/>
            </w:tcBorders>
            <w:shd w:val="clear" w:color="auto" w:fill="auto"/>
            <w:vAlign w:val="center"/>
          </w:tcPr>
          <w:p w:rsidR="00F11C26" w:rsidRDefault="001C335E" w:rsidP="00AA16FA">
            <w:pPr>
              <w:rPr>
                <w:noProof/>
                <w:lang w:val="es-ES_tradnl"/>
              </w:rPr>
            </w:pPr>
            <w:r w:rsidRPr="001C335E">
              <w:rPr>
                <w:b/>
                <w:noProof/>
                <w:lang w:val="es-ES_tradnl"/>
              </w:rPr>
              <w:t>Honorarios Hogar y Familia (solo se paga una vez)*</w:t>
            </w:r>
            <w:r>
              <w:rPr>
                <w:noProof/>
                <w:lang w:val="es-ES_tradnl"/>
              </w:rPr>
              <w:t>:</w:t>
            </w:r>
          </w:p>
          <w:p w:rsidR="00FB3C38" w:rsidRDefault="00FB3C38" w:rsidP="00AA16FA">
            <w:pPr>
              <w:rPr>
                <w:noProof/>
                <w:color w:val="000000"/>
                <w:lang w:val="es-ES_tradnl"/>
              </w:rPr>
            </w:pPr>
            <w:r w:rsidRPr="006A6CEA">
              <w:rPr>
                <w:b/>
                <w:noProof/>
                <w:color w:val="FF0000"/>
                <w:lang w:val="es-ES_tradnl"/>
              </w:rPr>
              <w:t>NOS OCUPAMOS DE TODO</w:t>
            </w:r>
            <w:r w:rsidR="00F37FB8">
              <w:rPr>
                <w:b/>
                <w:noProof/>
                <w:color w:val="FF0000"/>
                <w:lang w:val="es-ES_tradnl"/>
              </w:rPr>
              <w:t>, ud. solo tiene que firmar</w:t>
            </w:r>
            <w:r>
              <w:rPr>
                <w:noProof/>
                <w:color w:val="000000"/>
                <w:lang w:val="es-ES_tradnl"/>
              </w:rPr>
              <w:t>:</w:t>
            </w:r>
          </w:p>
          <w:p w:rsidR="001C335E" w:rsidRPr="004D0182" w:rsidRDefault="001C335E" w:rsidP="00AA16FA">
            <w:pPr>
              <w:rPr>
                <w:noProof/>
                <w:lang w:val="es-ES_tradnl"/>
              </w:rPr>
            </w:pPr>
            <w:r>
              <w:rPr>
                <w:noProof/>
                <w:color w:val="000000"/>
                <w:lang w:val="es-ES_tradnl"/>
              </w:rPr>
              <w:t>Gestión, estudio y presupuesto personalizado, evaluación del empleado adecuado, elaboración del perfil psicológico y test de personalidad del empleado, referencias, alta en la Seguridad Social, Solicitud del CCC empleado del hogar, gestión ante la Tesorería de la Seguridad Social, Contrato de Trabajo, Huella del INEM. Reposiciones y Nominas según contrato</w:t>
            </w:r>
            <w:r w:rsidR="00F37FB8" w:rsidRPr="001C335E">
              <w:rPr>
                <w:b/>
                <w:noProof/>
                <w:lang w:val="es-ES_tradnl"/>
              </w:rPr>
              <w:t>**</w:t>
            </w:r>
          </w:p>
        </w:tc>
        <w:tc>
          <w:tcPr>
            <w:tcW w:w="1879" w:type="dxa"/>
            <w:gridSpan w:val="2"/>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EA4247" w:rsidP="002B46F4">
            <w:pPr>
              <w:pStyle w:val="Amount"/>
              <w:rPr>
                <w:noProof/>
                <w:lang w:val="es-ES_tradnl"/>
              </w:rPr>
            </w:pPr>
            <w:r>
              <w:rPr>
                <w:noProof/>
                <w:lang w:val="es-ES_tradnl"/>
              </w:rPr>
              <w:t>300</w:t>
            </w:r>
          </w:p>
        </w:tc>
        <w:tc>
          <w:tcPr>
            <w:tcW w:w="1807" w:type="dxa"/>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EA4247" w:rsidP="009C1689">
            <w:pPr>
              <w:pStyle w:val="Amount"/>
              <w:rPr>
                <w:noProof/>
                <w:lang w:val="es-ES_tradnl"/>
              </w:rPr>
            </w:pPr>
            <w:r>
              <w:rPr>
                <w:noProof/>
                <w:lang w:val="es-ES_tradnl"/>
              </w:rPr>
              <w:t>300</w:t>
            </w:r>
          </w:p>
        </w:tc>
      </w:tr>
      <w:tr w:rsidR="00F11C26" w:rsidRPr="001C335E" w:rsidTr="00511B13">
        <w:trPr>
          <w:cantSplit/>
          <w:trHeight w:val="216"/>
          <w:jc w:val="center"/>
        </w:trPr>
        <w:tc>
          <w:tcPr>
            <w:tcW w:w="1062"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F11C26" w:rsidP="00AA16FA">
            <w:pPr>
              <w:rPr>
                <w:noProof/>
                <w:lang w:val="es-ES_tradnl"/>
              </w:rPr>
            </w:pPr>
          </w:p>
        </w:tc>
        <w:tc>
          <w:tcPr>
            <w:tcW w:w="1392"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F11C26" w:rsidP="00AA16FA">
            <w:pPr>
              <w:rPr>
                <w:noProof/>
                <w:lang w:val="es-ES_tradnl"/>
              </w:rPr>
            </w:pPr>
          </w:p>
        </w:tc>
        <w:tc>
          <w:tcPr>
            <w:tcW w:w="4218"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F11C26" w:rsidP="00AA16FA">
            <w:pPr>
              <w:rPr>
                <w:noProof/>
                <w:lang w:val="es-ES_tradnl"/>
              </w:rPr>
            </w:pPr>
          </w:p>
        </w:tc>
        <w:tc>
          <w:tcPr>
            <w:tcW w:w="1879" w:type="dxa"/>
            <w:gridSpan w:val="2"/>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F11C26" w:rsidP="009C1689">
            <w:pPr>
              <w:pStyle w:val="Amount"/>
              <w:rPr>
                <w:noProof/>
                <w:lang w:val="es-ES_tradnl"/>
              </w:rPr>
            </w:pPr>
          </w:p>
        </w:tc>
        <w:tc>
          <w:tcPr>
            <w:tcW w:w="1807" w:type="dxa"/>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F11C26" w:rsidP="009C1689">
            <w:pPr>
              <w:pStyle w:val="Amount"/>
              <w:rPr>
                <w:noProof/>
                <w:lang w:val="es-ES_tradnl"/>
              </w:rPr>
            </w:pPr>
          </w:p>
        </w:tc>
      </w:tr>
      <w:tr w:rsidR="00F11C26" w:rsidRPr="001C335E" w:rsidTr="00511B13">
        <w:trPr>
          <w:cantSplit/>
          <w:trHeight w:val="216"/>
          <w:jc w:val="center"/>
        </w:trPr>
        <w:tc>
          <w:tcPr>
            <w:tcW w:w="1062"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1C335E" w:rsidP="00AA16FA">
            <w:pPr>
              <w:rPr>
                <w:noProof/>
                <w:lang w:val="es-ES_tradnl"/>
              </w:rPr>
            </w:pPr>
            <w:r>
              <w:rPr>
                <w:noProof/>
                <w:lang w:val="es-ES_tradnl"/>
              </w:rPr>
              <w:t>1</w:t>
            </w:r>
          </w:p>
        </w:tc>
        <w:tc>
          <w:tcPr>
            <w:tcW w:w="1392"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1C335E" w:rsidP="00AA16FA">
            <w:pPr>
              <w:rPr>
                <w:noProof/>
                <w:lang w:val="es-ES_tradnl"/>
              </w:rPr>
            </w:pPr>
            <w:r>
              <w:rPr>
                <w:noProof/>
                <w:lang w:val="es-ES_tradnl"/>
              </w:rPr>
              <w:t>Pago único</w:t>
            </w:r>
          </w:p>
        </w:tc>
        <w:tc>
          <w:tcPr>
            <w:tcW w:w="4218" w:type="dxa"/>
            <w:tcBorders>
              <w:top w:val="nil"/>
              <w:left w:val="single" w:sz="4" w:space="0" w:color="B0CCB0" w:themeColor="accent2"/>
              <w:bottom w:val="nil"/>
              <w:right w:val="single" w:sz="4" w:space="0" w:color="B0CCB0" w:themeColor="accent2"/>
            </w:tcBorders>
            <w:shd w:val="clear" w:color="auto" w:fill="auto"/>
            <w:vAlign w:val="center"/>
          </w:tcPr>
          <w:p w:rsidR="00F11C26" w:rsidRPr="004D0182" w:rsidRDefault="001C335E" w:rsidP="00AA16FA">
            <w:pPr>
              <w:rPr>
                <w:noProof/>
                <w:lang w:val="es-ES_tradnl"/>
              </w:rPr>
            </w:pPr>
            <w:r>
              <w:rPr>
                <w:noProof/>
                <w:lang w:val="es-ES_tradnl"/>
              </w:rPr>
              <w:t>21 % IVA</w:t>
            </w:r>
          </w:p>
        </w:tc>
        <w:tc>
          <w:tcPr>
            <w:tcW w:w="1879" w:type="dxa"/>
            <w:gridSpan w:val="2"/>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EA4247" w:rsidP="009C1689">
            <w:pPr>
              <w:pStyle w:val="Amount"/>
              <w:rPr>
                <w:noProof/>
                <w:lang w:val="es-ES_tradnl"/>
              </w:rPr>
            </w:pPr>
            <w:r>
              <w:rPr>
                <w:noProof/>
                <w:lang w:val="es-ES_tradnl"/>
              </w:rPr>
              <w:t>63</w:t>
            </w:r>
          </w:p>
        </w:tc>
        <w:tc>
          <w:tcPr>
            <w:tcW w:w="1807" w:type="dxa"/>
            <w:tcBorders>
              <w:top w:val="nil"/>
              <w:left w:val="single" w:sz="4" w:space="0" w:color="B0CCB0" w:themeColor="accent2"/>
              <w:bottom w:val="nil"/>
              <w:right w:val="single" w:sz="4" w:space="0" w:color="B0CCB0" w:themeColor="accent2"/>
            </w:tcBorders>
            <w:shd w:val="clear" w:color="auto" w:fill="auto"/>
            <w:tcMar>
              <w:left w:w="216" w:type="dxa"/>
              <w:right w:w="216" w:type="dxa"/>
            </w:tcMar>
            <w:vAlign w:val="center"/>
          </w:tcPr>
          <w:p w:rsidR="00F11C26" w:rsidRPr="004D0182" w:rsidRDefault="00EA4247" w:rsidP="009C1689">
            <w:pPr>
              <w:pStyle w:val="Amount"/>
              <w:rPr>
                <w:noProof/>
                <w:lang w:val="es-ES_tradnl"/>
              </w:rPr>
            </w:pPr>
            <w:r>
              <w:rPr>
                <w:noProof/>
                <w:lang w:val="es-ES_tradnl"/>
              </w:rPr>
              <w:t>63</w:t>
            </w:r>
          </w:p>
        </w:tc>
      </w:tr>
      <w:tr w:rsidR="00F11C26" w:rsidRPr="001C335E" w:rsidTr="00511B13">
        <w:trPr>
          <w:cantSplit/>
          <w:trHeight w:val="216"/>
          <w:jc w:val="center"/>
        </w:trPr>
        <w:tc>
          <w:tcPr>
            <w:tcW w:w="1062" w:type="dxa"/>
            <w:tcBorders>
              <w:top w:val="nil"/>
              <w:left w:val="single" w:sz="4" w:space="0" w:color="B0CCB0" w:themeColor="accent2"/>
              <w:bottom w:val="single" w:sz="4" w:space="0" w:color="B0CCB0" w:themeColor="accent2"/>
              <w:right w:val="single" w:sz="4" w:space="0" w:color="B0CCB0" w:themeColor="accent2"/>
            </w:tcBorders>
            <w:shd w:val="clear" w:color="auto" w:fill="auto"/>
            <w:vAlign w:val="center"/>
          </w:tcPr>
          <w:p w:rsidR="00F11C26" w:rsidRPr="004D0182" w:rsidRDefault="00F11C26" w:rsidP="00AA16FA">
            <w:pPr>
              <w:rPr>
                <w:noProof/>
                <w:lang w:val="es-ES_tradnl"/>
              </w:rPr>
            </w:pPr>
          </w:p>
        </w:tc>
        <w:tc>
          <w:tcPr>
            <w:tcW w:w="1392" w:type="dxa"/>
            <w:tcBorders>
              <w:top w:val="nil"/>
              <w:left w:val="single" w:sz="4" w:space="0" w:color="B0CCB0" w:themeColor="accent2"/>
              <w:bottom w:val="single" w:sz="4" w:space="0" w:color="B0CCB0" w:themeColor="accent2"/>
              <w:right w:val="single" w:sz="4" w:space="0" w:color="B0CCB0" w:themeColor="accent2"/>
            </w:tcBorders>
            <w:shd w:val="clear" w:color="auto" w:fill="auto"/>
            <w:vAlign w:val="center"/>
          </w:tcPr>
          <w:p w:rsidR="00F11C26" w:rsidRPr="004D0182" w:rsidRDefault="00F11C26" w:rsidP="00AA16FA">
            <w:pPr>
              <w:rPr>
                <w:noProof/>
                <w:lang w:val="es-ES_tradnl"/>
              </w:rPr>
            </w:pPr>
          </w:p>
        </w:tc>
        <w:tc>
          <w:tcPr>
            <w:tcW w:w="4218" w:type="dxa"/>
            <w:tcBorders>
              <w:top w:val="nil"/>
              <w:left w:val="single" w:sz="4" w:space="0" w:color="B0CCB0" w:themeColor="accent2"/>
              <w:bottom w:val="single" w:sz="4" w:space="0" w:color="B0CCB0" w:themeColor="accent2"/>
              <w:right w:val="single" w:sz="4" w:space="0" w:color="B0CCB0" w:themeColor="accent2"/>
            </w:tcBorders>
            <w:shd w:val="clear" w:color="auto" w:fill="auto"/>
            <w:vAlign w:val="center"/>
          </w:tcPr>
          <w:p w:rsidR="00F11C26" w:rsidRPr="004D0182" w:rsidRDefault="00F11C26" w:rsidP="00AA16FA">
            <w:pPr>
              <w:rPr>
                <w:noProof/>
                <w:lang w:val="es-ES_tradnl"/>
              </w:rPr>
            </w:pPr>
          </w:p>
        </w:tc>
        <w:tc>
          <w:tcPr>
            <w:tcW w:w="1879" w:type="dxa"/>
            <w:gridSpan w:val="2"/>
            <w:tcBorders>
              <w:top w:val="nil"/>
              <w:left w:val="single" w:sz="4" w:space="0" w:color="B0CCB0" w:themeColor="accent2"/>
              <w:bottom w:val="single" w:sz="4" w:space="0" w:color="B0CCB0" w:themeColor="accent2"/>
              <w:right w:val="single" w:sz="4" w:space="0" w:color="B0CCB0" w:themeColor="accent2"/>
            </w:tcBorders>
            <w:shd w:val="clear" w:color="auto" w:fill="auto"/>
            <w:tcMar>
              <w:left w:w="216" w:type="dxa"/>
              <w:right w:w="216" w:type="dxa"/>
            </w:tcMar>
            <w:vAlign w:val="center"/>
          </w:tcPr>
          <w:p w:rsidR="00F11C26" w:rsidRPr="004D0182" w:rsidRDefault="00F11C26" w:rsidP="009C1689">
            <w:pPr>
              <w:pStyle w:val="Amount"/>
              <w:rPr>
                <w:noProof/>
                <w:lang w:val="es-ES_tradnl"/>
              </w:rPr>
            </w:pPr>
          </w:p>
        </w:tc>
        <w:tc>
          <w:tcPr>
            <w:tcW w:w="1807" w:type="dxa"/>
            <w:tcBorders>
              <w:top w:val="nil"/>
              <w:left w:val="single" w:sz="4" w:space="0" w:color="B0CCB0" w:themeColor="accent2"/>
              <w:bottom w:val="single" w:sz="4" w:space="0" w:color="B0CCB0" w:themeColor="accent2"/>
              <w:right w:val="single" w:sz="4" w:space="0" w:color="B0CCB0" w:themeColor="accent2"/>
            </w:tcBorders>
            <w:shd w:val="clear" w:color="auto" w:fill="auto"/>
            <w:tcMar>
              <w:left w:w="216" w:type="dxa"/>
              <w:right w:w="216" w:type="dxa"/>
            </w:tcMar>
            <w:vAlign w:val="center"/>
          </w:tcPr>
          <w:p w:rsidR="00F11C26" w:rsidRPr="004D0182" w:rsidRDefault="00F11C26" w:rsidP="009C1689">
            <w:pPr>
              <w:pStyle w:val="Amount"/>
              <w:rPr>
                <w:noProof/>
                <w:lang w:val="es-ES_tradnl"/>
              </w:rPr>
            </w:pPr>
          </w:p>
        </w:tc>
      </w:tr>
      <w:tr w:rsidR="00577615" w:rsidRPr="00AB5C82" w:rsidTr="00511B13">
        <w:trPr>
          <w:cantSplit/>
          <w:trHeight w:val="216"/>
          <w:jc w:val="center"/>
        </w:trPr>
        <w:tc>
          <w:tcPr>
            <w:tcW w:w="8514" w:type="dxa"/>
            <w:gridSpan w:val="4"/>
            <w:tcBorders>
              <w:top w:val="nil"/>
              <w:left w:val="nil"/>
              <w:bottom w:val="nil"/>
              <w:right w:val="single" w:sz="4" w:space="0" w:color="B0CCB0" w:themeColor="accent2"/>
            </w:tcBorders>
            <w:shd w:val="clear" w:color="auto" w:fill="auto"/>
            <w:vAlign w:val="center"/>
          </w:tcPr>
          <w:p w:rsidR="00577615" w:rsidRPr="004D0182" w:rsidRDefault="00577615" w:rsidP="00805781">
            <w:pPr>
              <w:pStyle w:val="rightalignedtext"/>
              <w:ind w:right="249"/>
              <w:rPr>
                <w:noProof/>
                <w:lang w:val="es-ES_tradnl"/>
              </w:rPr>
            </w:pPr>
            <w:r>
              <w:rPr>
                <w:noProof/>
                <w:lang w:val="es-ES_tradnl"/>
              </w:rPr>
              <w:t>Coste del EMPLEADO:</w:t>
            </w:r>
          </w:p>
        </w:tc>
        <w:tc>
          <w:tcPr>
            <w:tcW w:w="1844" w:type="dxa"/>
            <w:gridSpan w:val="2"/>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auto"/>
            <w:tcMar>
              <w:left w:w="216" w:type="dxa"/>
              <w:right w:w="216" w:type="dxa"/>
            </w:tcMar>
            <w:vAlign w:val="center"/>
          </w:tcPr>
          <w:p w:rsidR="00577615" w:rsidRPr="004D0182" w:rsidRDefault="00986993" w:rsidP="00F11C26">
            <w:pPr>
              <w:pStyle w:val="Amount"/>
              <w:ind w:right="249"/>
              <w:rPr>
                <w:noProof/>
                <w:lang w:val="es-ES_tradnl"/>
              </w:rPr>
            </w:pPr>
            <w:r>
              <w:rPr>
                <w:noProof/>
                <w:lang w:val="es-ES_tradnl"/>
              </w:rPr>
              <w:t>495</w:t>
            </w:r>
          </w:p>
        </w:tc>
      </w:tr>
      <w:tr w:rsidR="00577615" w:rsidRPr="00962B72" w:rsidTr="00511B13">
        <w:trPr>
          <w:cantSplit/>
          <w:trHeight w:val="216"/>
          <w:jc w:val="center"/>
        </w:trPr>
        <w:tc>
          <w:tcPr>
            <w:tcW w:w="8514" w:type="dxa"/>
            <w:gridSpan w:val="4"/>
            <w:tcBorders>
              <w:top w:val="nil"/>
              <w:left w:val="nil"/>
              <w:bottom w:val="nil"/>
              <w:right w:val="single" w:sz="4" w:space="0" w:color="B0CCB0" w:themeColor="accent2"/>
            </w:tcBorders>
            <w:shd w:val="clear" w:color="auto" w:fill="auto"/>
            <w:vAlign w:val="center"/>
          </w:tcPr>
          <w:p w:rsidR="00577615" w:rsidRPr="004D0182" w:rsidRDefault="00577615" w:rsidP="00805781">
            <w:pPr>
              <w:pStyle w:val="rightalignedtext"/>
              <w:ind w:right="249"/>
              <w:rPr>
                <w:noProof/>
                <w:lang w:val="es-ES_tradnl"/>
              </w:rPr>
            </w:pPr>
            <w:r>
              <w:rPr>
                <w:noProof/>
                <w:lang w:val="es-ES_tradnl"/>
              </w:rPr>
              <w:t>Coste HOGAR Y FAMILIA(pago unico):</w:t>
            </w:r>
          </w:p>
        </w:tc>
        <w:tc>
          <w:tcPr>
            <w:tcW w:w="1844" w:type="dxa"/>
            <w:gridSpan w:val="2"/>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auto"/>
            <w:tcMar>
              <w:left w:w="216" w:type="dxa"/>
              <w:right w:w="216" w:type="dxa"/>
            </w:tcMar>
            <w:vAlign w:val="center"/>
          </w:tcPr>
          <w:p w:rsidR="00577615" w:rsidRPr="004D0182" w:rsidRDefault="00887C71" w:rsidP="00D80B6D">
            <w:pPr>
              <w:pStyle w:val="Amount"/>
              <w:ind w:right="249"/>
              <w:rPr>
                <w:noProof/>
                <w:lang w:val="es-ES_tradnl"/>
              </w:rPr>
            </w:pPr>
            <w:r>
              <w:rPr>
                <w:noProof/>
                <w:lang w:val="es-ES_tradnl"/>
              </w:rPr>
              <w:t>363</w:t>
            </w:r>
          </w:p>
        </w:tc>
      </w:tr>
      <w:tr w:rsidR="00D125DB" w:rsidRPr="00962B72" w:rsidTr="00511B13">
        <w:trPr>
          <w:cantSplit/>
          <w:trHeight w:val="216"/>
          <w:jc w:val="center"/>
        </w:trPr>
        <w:tc>
          <w:tcPr>
            <w:tcW w:w="8514" w:type="dxa"/>
            <w:gridSpan w:val="4"/>
            <w:tcBorders>
              <w:top w:val="nil"/>
              <w:left w:val="nil"/>
              <w:bottom w:val="nil"/>
              <w:right w:val="single" w:sz="4" w:space="0" w:color="B0CCB0" w:themeColor="accent2"/>
            </w:tcBorders>
            <w:shd w:val="clear" w:color="auto" w:fill="auto"/>
            <w:vAlign w:val="center"/>
          </w:tcPr>
          <w:p w:rsidR="00D125DB" w:rsidRPr="00A50FDB" w:rsidRDefault="00D125DB" w:rsidP="001C335E">
            <w:pPr>
              <w:pStyle w:val="rightalignedtext"/>
              <w:ind w:right="249"/>
              <w:rPr>
                <w:rFonts w:ascii="Microsoft Sans Serif" w:hAnsi="Microsoft Sans Serif"/>
                <w:noProof/>
                <w:color w:val="808080"/>
                <w:lang w:val="es-ES_tradnl"/>
              </w:rPr>
            </w:pPr>
          </w:p>
        </w:tc>
        <w:tc>
          <w:tcPr>
            <w:tcW w:w="1844" w:type="dxa"/>
            <w:gridSpan w:val="2"/>
            <w:tcBorders>
              <w:top w:val="single" w:sz="4" w:space="0" w:color="B0CCB0" w:themeColor="accent2"/>
              <w:left w:val="single" w:sz="4" w:space="0" w:color="B0CCB0" w:themeColor="accent2"/>
              <w:bottom w:val="single" w:sz="4" w:space="0" w:color="B0CCB0" w:themeColor="accent2"/>
              <w:right w:val="single" w:sz="4" w:space="0" w:color="B0CCB0" w:themeColor="accent2"/>
            </w:tcBorders>
            <w:shd w:val="clear" w:color="auto" w:fill="auto"/>
            <w:tcMar>
              <w:left w:w="216" w:type="dxa"/>
              <w:right w:w="216" w:type="dxa"/>
            </w:tcMar>
            <w:vAlign w:val="center"/>
          </w:tcPr>
          <w:p w:rsidR="00D125DB" w:rsidRPr="004D0182" w:rsidRDefault="00D125DB" w:rsidP="00B85C80">
            <w:pPr>
              <w:pStyle w:val="Amount"/>
              <w:ind w:right="249"/>
              <w:jc w:val="left"/>
              <w:rPr>
                <w:noProof/>
                <w:lang w:val="es-ES_tradnl"/>
              </w:rPr>
            </w:pPr>
          </w:p>
        </w:tc>
      </w:tr>
    </w:tbl>
    <w:p w:rsidR="00F1113C" w:rsidRPr="004D0182" w:rsidRDefault="00F1113C" w:rsidP="00F1113C">
      <w:pPr>
        <w:rPr>
          <w:noProof/>
          <w:lang w:val="es-ES_tradnl"/>
        </w:rPr>
      </w:pPr>
    </w:p>
    <w:p w:rsidR="0065266A" w:rsidRDefault="00B85C80" w:rsidP="00B85C80">
      <w:pPr>
        <w:pStyle w:val="rightalignedtext"/>
        <w:jc w:val="left"/>
        <w:rPr>
          <w:rFonts w:ascii="Microsoft Sans Serif" w:hAnsi="Microsoft Sans Serif"/>
          <w:noProof/>
          <w:color w:val="808080"/>
          <w:lang w:val="es-ES_tradnl"/>
        </w:rPr>
      </w:pPr>
      <w:r>
        <w:rPr>
          <w:rFonts w:ascii="Microsoft Sans Serif" w:hAnsi="Microsoft Sans Serif"/>
          <w:noProof/>
          <w:color w:val="808080"/>
          <w:lang w:val="es-ES_tradnl"/>
        </w:rPr>
        <w:t>*</w:t>
      </w:r>
      <w:r w:rsidR="00F37FB8">
        <w:rPr>
          <w:rFonts w:ascii="Microsoft Sans Serif" w:hAnsi="Microsoft Sans Serif"/>
          <w:noProof/>
          <w:color w:val="808080"/>
          <w:lang w:val="es-ES_tradnl"/>
        </w:rPr>
        <w:t xml:space="preserve"> </w:t>
      </w:r>
      <w:r>
        <w:rPr>
          <w:rFonts w:ascii="Microsoft Sans Serif" w:hAnsi="Microsoft Sans Serif"/>
          <w:noProof/>
          <w:color w:val="808080"/>
          <w:lang w:val="es-ES_tradnl"/>
        </w:rPr>
        <w:t>Al coste del servicio hay que sumarle los honorarios de nuestra empresa, importe que se abonará una sola vez el primer mes, este pago se realiza a la firma del contrato.</w:t>
      </w:r>
      <w:r w:rsidR="00045C4E">
        <w:rPr>
          <w:rFonts w:ascii="Microsoft Sans Serif" w:hAnsi="Microsoft Sans Serif"/>
          <w:noProof/>
          <w:color w:val="808080"/>
          <w:lang w:val="es-ES_tradnl"/>
        </w:rPr>
        <w:t xml:space="preserve"> En el costo del servicio está incluida la realización del papeleo documentario con la persona a realizar el servicio.</w:t>
      </w:r>
    </w:p>
    <w:p w:rsidR="00F37FB8" w:rsidRPr="00BF072D" w:rsidRDefault="00B30015" w:rsidP="00B85C80">
      <w:pPr>
        <w:pStyle w:val="rightalignedtext"/>
        <w:jc w:val="left"/>
        <w:rPr>
          <w:lang w:val="es-ES"/>
        </w:rPr>
      </w:pPr>
      <w:r>
        <w:rPr>
          <w:rFonts w:ascii="Microsoft Sans Serif" w:hAnsi="Microsoft Sans Serif"/>
          <w:noProof/>
          <w:color w:val="808080"/>
          <w:lang w:val="es-ES_tradnl"/>
        </w:rPr>
        <w:t>**Garantias y contrat</w:t>
      </w:r>
      <w:r w:rsidR="00F37FB8">
        <w:rPr>
          <w:rFonts w:ascii="Microsoft Sans Serif" w:hAnsi="Microsoft Sans Serif"/>
          <w:noProof/>
          <w:color w:val="808080"/>
          <w:lang w:val="es-ES_tradnl"/>
        </w:rPr>
        <w:t xml:space="preserve">os: Garantía básica: comprende </w:t>
      </w:r>
      <w:r w:rsidR="00EA4247">
        <w:rPr>
          <w:rFonts w:ascii="Microsoft Sans Serif" w:hAnsi="Microsoft Sans Serif"/>
          <w:noProof/>
          <w:color w:val="808080"/>
          <w:lang w:val="es-ES_tradnl"/>
        </w:rPr>
        <w:t>2</w:t>
      </w:r>
      <w:r w:rsidR="00393DD1">
        <w:rPr>
          <w:lang w:val="es-ES"/>
        </w:rPr>
        <w:t xml:space="preserve"> reposició</w:t>
      </w:r>
      <w:r w:rsidR="002F182D">
        <w:rPr>
          <w:lang w:val="es-ES"/>
        </w:rPr>
        <w:t>n</w:t>
      </w:r>
      <w:r w:rsidR="00F37FB8" w:rsidRPr="00F37FB8">
        <w:rPr>
          <w:lang w:val="es-ES"/>
        </w:rPr>
        <w:t xml:space="preserve"> </w:t>
      </w:r>
      <w:r w:rsidR="004C36A2">
        <w:rPr>
          <w:lang w:val="es-ES"/>
        </w:rPr>
        <w:t>los</w:t>
      </w:r>
      <w:r w:rsidR="00EA4247">
        <w:rPr>
          <w:lang w:val="es-ES"/>
        </w:rPr>
        <w:t xml:space="preserve"> primeros 6</w:t>
      </w:r>
      <w:r w:rsidR="00484D8F">
        <w:rPr>
          <w:lang w:val="es-ES"/>
        </w:rPr>
        <w:t xml:space="preserve"> meses</w:t>
      </w:r>
      <w:r w:rsidR="00F37FB8" w:rsidRPr="00F37FB8">
        <w:rPr>
          <w:lang w:val="es-ES"/>
        </w:rPr>
        <w:t xml:space="preserve"> (no incluidas baja laboral o vacaciones)</w:t>
      </w:r>
      <w:r w:rsidR="00F37FB8">
        <w:rPr>
          <w:rFonts w:ascii="Microsoft Sans Serif" w:hAnsi="Microsoft Sans Serif"/>
          <w:noProof/>
          <w:color w:val="808080"/>
          <w:lang w:val="es-ES_tradnl"/>
        </w:rPr>
        <w:t>. Contrato con opci</w:t>
      </w:r>
      <w:r w:rsidR="00735C0C">
        <w:rPr>
          <w:rFonts w:ascii="Microsoft Sans Serif" w:hAnsi="Microsoft Sans Serif"/>
          <w:noProof/>
          <w:color w:val="808080"/>
          <w:lang w:val="es-ES_tradnl"/>
        </w:rPr>
        <w:t>ó</w:t>
      </w:r>
      <w:r w:rsidR="00F37FB8">
        <w:rPr>
          <w:rFonts w:ascii="Microsoft Sans Serif" w:hAnsi="Microsoft Sans Serif"/>
          <w:noProof/>
          <w:color w:val="808080"/>
          <w:lang w:val="es-ES_tradnl"/>
        </w:rPr>
        <w:t>n GARANTIA PLUS, por 20 € / mes que comprende la garantía básica más: elaboración de nómina mensual, seguimiento y calidad, asesoramiento laboral y sustitución por baja o vacaciones</w:t>
      </w:r>
      <w:r w:rsidR="0065266A">
        <w:rPr>
          <w:rFonts w:ascii="Microsoft Sans Serif" w:hAnsi="Microsoft Sans Serif"/>
          <w:noProof/>
          <w:color w:val="808080"/>
          <w:lang w:val="es-ES_tradnl"/>
        </w:rPr>
        <w:t xml:space="preserve"> al 50% del servicio HYF. </w:t>
      </w:r>
    </w:p>
    <w:p w:rsidR="00F1113C" w:rsidRDefault="00F1113C" w:rsidP="00F1113C">
      <w:pPr>
        <w:rPr>
          <w:noProof/>
          <w:lang w:val="es-ES_tradnl"/>
        </w:rPr>
      </w:pPr>
    </w:p>
    <w:p w:rsidR="0099645D" w:rsidRPr="004D0182" w:rsidRDefault="0099645D" w:rsidP="00F1113C">
      <w:pPr>
        <w:rPr>
          <w:noProof/>
          <w:lang w:val="es-ES_tradnl"/>
        </w:rPr>
      </w:pPr>
    </w:p>
    <w:tbl>
      <w:tblPr>
        <w:tblW w:w="10080" w:type="dxa"/>
        <w:jc w:val="center"/>
        <w:tblBorders>
          <w:insideH w:val="single" w:sz="4" w:space="0" w:color="C0C0C0"/>
        </w:tblBorders>
        <w:tblCellMar>
          <w:top w:w="43" w:type="dxa"/>
          <w:left w:w="115" w:type="dxa"/>
          <w:bottom w:w="43" w:type="dxa"/>
          <w:right w:w="115" w:type="dxa"/>
        </w:tblCellMar>
        <w:tblLook w:val="0000" w:firstRow="0" w:lastRow="0" w:firstColumn="0" w:lastColumn="0" w:noHBand="0" w:noVBand="0"/>
      </w:tblPr>
      <w:tblGrid>
        <w:gridCol w:w="10080"/>
      </w:tblGrid>
      <w:tr w:rsidR="00F1113C" w:rsidRPr="00007335">
        <w:trPr>
          <w:cantSplit/>
          <w:trHeight w:val="1217"/>
          <w:jc w:val="center"/>
        </w:trPr>
        <w:tc>
          <w:tcPr>
            <w:tcW w:w="10080" w:type="dxa"/>
            <w:tcBorders>
              <w:top w:val="nil"/>
              <w:bottom w:val="nil"/>
            </w:tcBorders>
            <w:shd w:val="clear" w:color="auto" w:fill="FFFFFF"/>
          </w:tcPr>
          <w:p w:rsidR="00F1113C" w:rsidRPr="004D0182" w:rsidRDefault="00F1113C" w:rsidP="009355BA">
            <w:pPr>
              <w:pStyle w:val="SmallType"/>
              <w:rPr>
                <w:noProof/>
                <w:lang w:val="es-ES_tradnl"/>
              </w:rPr>
            </w:pPr>
            <w:r w:rsidRPr="004D0182">
              <w:rPr>
                <w:rFonts w:ascii="Microsoft Sans Serif" w:hAnsi="Microsoft Sans Serif"/>
                <w:noProof/>
                <w:color w:val="808080"/>
                <w:lang w:val="es-ES_tradnl"/>
              </w:rPr>
              <w:t xml:space="preserve">Presupuesto preparado por: </w:t>
            </w:r>
            <w:r w:rsidR="00222B90">
              <w:rPr>
                <w:rFonts w:ascii="Microsoft Sans Serif" w:hAnsi="Microsoft Sans Serif"/>
                <w:noProof/>
                <w:color w:val="808080"/>
                <w:lang w:val="es-ES_tradnl"/>
              </w:rPr>
              <w:t xml:space="preserve">HOGAR Y FAMILIA C.B. </w:t>
            </w:r>
            <w:r w:rsidRPr="004D0182">
              <w:rPr>
                <w:rFonts w:ascii="Microsoft Sans Serif" w:hAnsi="Microsoft Sans Serif"/>
                <w:noProof/>
                <w:color w:val="808080"/>
                <w:lang w:val="es-ES_tradnl"/>
              </w:rPr>
              <w:tab/>
            </w:r>
          </w:p>
          <w:p w:rsidR="00F1113C" w:rsidRPr="004D0182" w:rsidRDefault="00F1113C" w:rsidP="009355BA">
            <w:pPr>
              <w:pStyle w:val="SmallType"/>
              <w:rPr>
                <w:noProof/>
                <w:lang w:val="es-ES_tradnl"/>
              </w:rPr>
            </w:pPr>
            <w:r w:rsidRPr="004D0182">
              <w:rPr>
                <w:rFonts w:ascii="Microsoft Sans Serif" w:hAnsi="Microsoft Sans Serif"/>
                <w:noProof/>
                <w:color w:val="808080"/>
                <w:lang w:val="es-ES_tradnl"/>
              </w:rPr>
              <w:t>Este es un presupuesto sobre los bienes nombrados, sujeto a las condiciones indicadas a continuación: (</w:t>
            </w:r>
            <w:r w:rsidR="00222B90">
              <w:rPr>
                <w:rFonts w:ascii="Microsoft Sans Serif" w:hAnsi="Microsoft Sans Serif"/>
                <w:noProof/>
                <w:color w:val="808080"/>
                <w:lang w:val="es-ES_tradnl"/>
              </w:rPr>
              <w:t>Validez 31 días a partir de la fecha y previa visita y valoración de uno de nuestros asesores técnicos</w:t>
            </w:r>
            <w:r w:rsidRPr="004D0182">
              <w:rPr>
                <w:rFonts w:ascii="Microsoft Sans Serif" w:hAnsi="Microsoft Sans Serif"/>
                <w:noProof/>
                <w:color w:val="808080"/>
                <w:lang w:val="es-ES_tradnl"/>
              </w:rPr>
              <w:t>.)</w:t>
            </w:r>
          </w:p>
          <w:p w:rsidR="00F1113C" w:rsidRPr="004D0182" w:rsidRDefault="00F1113C" w:rsidP="009355BA">
            <w:pPr>
              <w:pStyle w:val="SmallType"/>
              <w:rPr>
                <w:noProof/>
                <w:lang w:val="es-ES_tradnl"/>
              </w:rPr>
            </w:pPr>
            <w:r w:rsidRPr="004D0182">
              <w:rPr>
                <w:rFonts w:ascii="Microsoft Sans Serif" w:hAnsi="Microsoft Sans Serif"/>
                <w:noProof/>
                <w:color w:val="808080"/>
                <w:lang w:val="es-ES_tradnl"/>
              </w:rPr>
              <w:t xml:space="preserve">Para aceptar este presupuesto, firme aquí y envíenos este documento: </w:t>
            </w:r>
            <w:r w:rsidRPr="004D0182">
              <w:rPr>
                <w:rFonts w:ascii="Microsoft Sans Serif" w:hAnsi="Microsoft Sans Serif"/>
                <w:noProof/>
                <w:color w:val="808080"/>
                <w:lang w:val="es-ES_tradnl"/>
              </w:rPr>
              <w:tab/>
            </w:r>
          </w:p>
        </w:tc>
      </w:tr>
    </w:tbl>
    <w:p w:rsidR="009C1689" w:rsidRPr="004D0182" w:rsidRDefault="009C1689" w:rsidP="009C1689">
      <w:pPr>
        <w:pStyle w:val="thankyou"/>
        <w:rPr>
          <w:noProof/>
          <w:lang w:val="es-ES_tradnl"/>
        </w:rPr>
      </w:pPr>
      <w:r w:rsidRPr="004D0182">
        <w:rPr>
          <w:rFonts w:ascii="Microsoft Sans Serif" w:hAnsi="Microsoft Sans Serif"/>
          <w:noProof/>
          <w:color w:val="808080"/>
          <w:lang w:val="es-ES_tradnl"/>
        </w:rPr>
        <w:t xml:space="preserve">Gracias por </w:t>
      </w:r>
      <w:r w:rsidR="005D0FC0">
        <w:rPr>
          <w:rFonts w:ascii="Microsoft Sans Serif" w:hAnsi="Microsoft Sans Serif"/>
          <w:noProof/>
          <w:color w:val="808080"/>
          <w:lang w:val="es-ES_tradnl"/>
        </w:rPr>
        <w:t>confiar en nosotros</w:t>
      </w:r>
      <w:r w:rsidRPr="004D0182">
        <w:rPr>
          <w:rFonts w:ascii="Microsoft Sans Serif" w:hAnsi="Microsoft Sans Serif"/>
          <w:noProof/>
          <w:color w:val="808080"/>
          <w:lang w:val="es-ES_tradnl"/>
        </w:rPr>
        <w:t>.</w:t>
      </w:r>
    </w:p>
    <w:p w:rsidR="00020861" w:rsidRPr="00183C03" w:rsidRDefault="00986993" w:rsidP="00020861">
      <w:pPr>
        <w:pStyle w:val="lowercenteredtext"/>
        <w:spacing w:before="400"/>
        <w:ind w:left="-720" w:right="-720"/>
        <w:rPr>
          <w:noProof/>
          <w:lang w:val="es-ES"/>
        </w:rPr>
      </w:pPr>
      <w:sdt>
        <w:sdtPr>
          <w:rPr>
            <w:noProof/>
            <w:lang w:val="es-ES"/>
          </w:rPr>
          <w:id w:val="716560525"/>
          <w:placeholder>
            <w:docPart w:val="57B9346F7FEC4876935FE266E40E51D9"/>
          </w:placeholder>
        </w:sdtPr>
        <w:sdtEndPr/>
        <w:sdtContent>
          <w:r w:rsidR="00222B90">
            <w:rPr>
              <w:noProof/>
              <w:lang w:val="es-ES"/>
            </w:rPr>
            <w:t>HOGAR Y FAMILIA C.B.</w:t>
          </w:r>
        </w:sdtContent>
      </w:sdt>
      <w:r w:rsidR="00020861">
        <w:rPr>
          <w:noProof/>
          <w:lang w:val="es-ES"/>
        </w:rPr>
        <w:t xml:space="preserve"> </w:t>
      </w:r>
      <w:r w:rsidR="006951FA">
        <w:rPr>
          <w:noProof/>
          <w:lang w:val="es-ES"/>
        </w:rPr>
        <w:t xml:space="preserve">CIF: </w:t>
      </w:r>
      <w:r w:rsidR="006951FA">
        <w:rPr>
          <w:lang w:val="es-ES"/>
        </w:rPr>
        <w:t>E87005674</w:t>
      </w:r>
      <w:r w:rsidR="006951FA">
        <w:rPr>
          <w:noProof/>
          <w:lang w:val="es-ES"/>
        </w:rPr>
        <w:t xml:space="preserve">  </w:t>
      </w:r>
      <w:r w:rsidR="00020861">
        <w:rPr>
          <w:noProof/>
          <w:lang w:val="es-ES"/>
        </w:rPr>
        <w:t xml:space="preserve"> </w:t>
      </w:r>
      <w:sdt>
        <w:sdtPr>
          <w:rPr>
            <w:noProof/>
            <w:lang w:val="es-ES"/>
          </w:rPr>
          <w:id w:val="716560527"/>
          <w:placeholder>
            <w:docPart w:val="4D57648702004FABA36F160DC51F9402"/>
          </w:placeholder>
        </w:sdtPr>
        <w:sdtEndPr/>
        <w:sdtContent>
          <w:r w:rsidR="00222B90">
            <w:rPr>
              <w:noProof/>
              <w:lang w:val="es-ES"/>
            </w:rPr>
            <w:t>Antonio Leyva 41</w:t>
          </w:r>
        </w:sdtContent>
      </w:sdt>
      <w:r w:rsidR="00020861">
        <w:rPr>
          <w:noProof/>
          <w:lang w:val="es-ES"/>
        </w:rPr>
        <w:t xml:space="preserve">  </w:t>
      </w:r>
      <w:sdt>
        <w:sdtPr>
          <w:rPr>
            <w:noProof/>
            <w:lang w:val="es-ES"/>
          </w:rPr>
          <w:id w:val="716560530"/>
          <w:placeholder>
            <w:docPart w:val="4D71EF4578E24BF0956A67BFC1549349"/>
          </w:placeholder>
        </w:sdtPr>
        <w:sdtEndPr/>
        <w:sdtContent>
          <w:r w:rsidR="00222B90">
            <w:rPr>
              <w:noProof/>
              <w:lang w:val="es-ES"/>
            </w:rPr>
            <w:t>28019 Madrid</w:t>
          </w:r>
        </w:sdtContent>
      </w:sdt>
      <w:r w:rsidR="00020861">
        <w:rPr>
          <w:noProof/>
          <w:lang w:val="es-ES"/>
        </w:rPr>
        <w:t xml:space="preserve">  Teléfono </w:t>
      </w:r>
      <w:r w:rsidR="00222B90">
        <w:rPr>
          <w:noProof/>
          <w:lang w:val="es-ES"/>
        </w:rPr>
        <w:t>648 03 93 61 y 655 65 53 06. www.hyfservicios.es</w:t>
      </w:r>
    </w:p>
    <w:sectPr w:rsidR="00020861" w:rsidRPr="00183C03" w:rsidSect="0065266A">
      <w:pgSz w:w="12240" w:h="15840"/>
      <w:pgMar w:top="993" w:right="1608" w:bottom="851"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Logo placeholder" style="width:90pt;height:45pt" o:bullet="t">
        <v:imagedata r:id="rId1" o:title="template_logo"/>
      </v:shape>
    </w:pict>
  </w:numPicBullet>
  <w:abstractNum w:abstractNumId="0">
    <w:nsid w:val="0E5A3F3D"/>
    <w:multiLevelType w:val="hybridMultilevel"/>
    <w:tmpl w:val="23BC29EE"/>
    <w:lvl w:ilvl="0" w:tplc="04C2F4F8">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6DD7252"/>
    <w:multiLevelType w:val="hybridMultilevel"/>
    <w:tmpl w:val="F4A2B2D4"/>
    <w:lvl w:ilvl="0" w:tplc="15A605DA">
      <w:numFmt w:val="bullet"/>
      <w:lvlText w:val=""/>
      <w:lvlJc w:val="left"/>
      <w:pPr>
        <w:ind w:left="720" w:hanging="360"/>
      </w:pPr>
      <w:rPr>
        <w:rFonts w:ascii="Symbol" w:eastAsia="Batang"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26"/>
    <w:rsid w:val="00007335"/>
    <w:rsid w:val="00010191"/>
    <w:rsid w:val="00020861"/>
    <w:rsid w:val="000237D3"/>
    <w:rsid w:val="00025EE1"/>
    <w:rsid w:val="0003407F"/>
    <w:rsid w:val="00043B02"/>
    <w:rsid w:val="00043B8C"/>
    <w:rsid w:val="00045C4E"/>
    <w:rsid w:val="000563A3"/>
    <w:rsid w:val="000653AC"/>
    <w:rsid w:val="00070D29"/>
    <w:rsid w:val="000725B8"/>
    <w:rsid w:val="00080ECB"/>
    <w:rsid w:val="000A3248"/>
    <w:rsid w:val="000A48A7"/>
    <w:rsid w:val="000A492E"/>
    <w:rsid w:val="000B414F"/>
    <w:rsid w:val="000B798A"/>
    <w:rsid w:val="000E042A"/>
    <w:rsid w:val="000E0448"/>
    <w:rsid w:val="000E488F"/>
    <w:rsid w:val="000E77CA"/>
    <w:rsid w:val="000F0276"/>
    <w:rsid w:val="000F0431"/>
    <w:rsid w:val="000F1048"/>
    <w:rsid w:val="000F6B47"/>
    <w:rsid w:val="000F7D4F"/>
    <w:rsid w:val="001034BC"/>
    <w:rsid w:val="0010353D"/>
    <w:rsid w:val="0010728F"/>
    <w:rsid w:val="00112971"/>
    <w:rsid w:val="001143DE"/>
    <w:rsid w:val="00140EA0"/>
    <w:rsid w:val="0014481B"/>
    <w:rsid w:val="00147901"/>
    <w:rsid w:val="00156F7A"/>
    <w:rsid w:val="00167EDC"/>
    <w:rsid w:val="00181898"/>
    <w:rsid w:val="00192029"/>
    <w:rsid w:val="001A1339"/>
    <w:rsid w:val="001A1CDF"/>
    <w:rsid w:val="001B5EFD"/>
    <w:rsid w:val="001C335E"/>
    <w:rsid w:val="001D052A"/>
    <w:rsid w:val="001E4A8B"/>
    <w:rsid w:val="001F0F9F"/>
    <w:rsid w:val="001F239B"/>
    <w:rsid w:val="001F32DB"/>
    <w:rsid w:val="00202E66"/>
    <w:rsid w:val="002046DE"/>
    <w:rsid w:val="00205B3B"/>
    <w:rsid w:val="00212B94"/>
    <w:rsid w:val="00213CFC"/>
    <w:rsid w:val="002172A2"/>
    <w:rsid w:val="00222B90"/>
    <w:rsid w:val="00223F89"/>
    <w:rsid w:val="00232600"/>
    <w:rsid w:val="00233A58"/>
    <w:rsid w:val="00235AE6"/>
    <w:rsid w:val="0023769E"/>
    <w:rsid w:val="002455B1"/>
    <w:rsid w:val="00250C58"/>
    <w:rsid w:val="002523E9"/>
    <w:rsid w:val="00252FA5"/>
    <w:rsid w:val="002614C7"/>
    <w:rsid w:val="00262F71"/>
    <w:rsid w:val="00270ECB"/>
    <w:rsid w:val="00283D49"/>
    <w:rsid w:val="00293B4F"/>
    <w:rsid w:val="00296453"/>
    <w:rsid w:val="002B46F4"/>
    <w:rsid w:val="002C794E"/>
    <w:rsid w:val="002D07B7"/>
    <w:rsid w:val="002D1FC9"/>
    <w:rsid w:val="002D6EA0"/>
    <w:rsid w:val="002E37C5"/>
    <w:rsid w:val="002F182D"/>
    <w:rsid w:val="002F6035"/>
    <w:rsid w:val="002F70C1"/>
    <w:rsid w:val="003009AC"/>
    <w:rsid w:val="003024D4"/>
    <w:rsid w:val="00304275"/>
    <w:rsid w:val="00304BC4"/>
    <w:rsid w:val="0030649E"/>
    <w:rsid w:val="00306B6C"/>
    <w:rsid w:val="003118F6"/>
    <w:rsid w:val="00311C97"/>
    <w:rsid w:val="0032168B"/>
    <w:rsid w:val="003218D8"/>
    <w:rsid w:val="00325DC4"/>
    <w:rsid w:val="003272DA"/>
    <w:rsid w:val="00330A0D"/>
    <w:rsid w:val="00340431"/>
    <w:rsid w:val="003472A7"/>
    <w:rsid w:val="00350194"/>
    <w:rsid w:val="0035067A"/>
    <w:rsid w:val="003525AD"/>
    <w:rsid w:val="00357F15"/>
    <w:rsid w:val="0036600B"/>
    <w:rsid w:val="00373C24"/>
    <w:rsid w:val="00374BF7"/>
    <w:rsid w:val="00387B44"/>
    <w:rsid w:val="00393DD1"/>
    <w:rsid w:val="003C7B59"/>
    <w:rsid w:val="003C7D0D"/>
    <w:rsid w:val="003E5FCD"/>
    <w:rsid w:val="003E767C"/>
    <w:rsid w:val="003F395C"/>
    <w:rsid w:val="00420074"/>
    <w:rsid w:val="004322A7"/>
    <w:rsid w:val="00432B13"/>
    <w:rsid w:val="004416F0"/>
    <w:rsid w:val="00441785"/>
    <w:rsid w:val="00442CDA"/>
    <w:rsid w:val="0045588D"/>
    <w:rsid w:val="00460CAE"/>
    <w:rsid w:val="00462850"/>
    <w:rsid w:val="00462D96"/>
    <w:rsid w:val="004653AA"/>
    <w:rsid w:val="00483FD3"/>
    <w:rsid w:val="00484D8F"/>
    <w:rsid w:val="00495A57"/>
    <w:rsid w:val="004A3BE2"/>
    <w:rsid w:val="004A619A"/>
    <w:rsid w:val="004C36A2"/>
    <w:rsid w:val="004D0182"/>
    <w:rsid w:val="004D525A"/>
    <w:rsid w:val="004D7711"/>
    <w:rsid w:val="004E130B"/>
    <w:rsid w:val="004F0456"/>
    <w:rsid w:val="004F202D"/>
    <w:rsid w:val="00511B13"/>
    <w:rsid w:val="005209B5"/>
    <w:rsid w:val="00521556"/>
    <w:rsid w:val="00521569"/>
    <w:rsid w:val="005260FB"/>
    <w:rsid w:val="00527A79"/>
    <w:rsid w:val="0053596B"/>
    <w:rsid w:val="00540B35"/>
    <w:rsid w:val="00543792"/>
    <w:rsid w:val="00543E70"/>
    <w:rsid w:val="005528F9"/>
    <w:rsid w:val="00557966"/>
    <w:rsid w:val="005634B0"/>
    <w:rsid w:val="00577615"/>
    <w:rsid w:val="005865E7"/>
    <w:rsid w:val="00596AE8"/>
    <w:rsid w:val="005B078D"/>
    <w:rsid w:val="005B3CD5"/>
    <w:rsid w:val="005C2DE5"/>
    <w:rsid w:val="005C400F"/>
    <w:rsid w:val="005C5157"/>
    <w:rsid w:val="005D0FC0"/>
    <w:rsid w:val="005D1668"/>
    <w:rsid w:val="005E2FAE"/>
    <w:rsid w:val="005E48AD"/>
    <w:rsid w:val="005E64E6"/>
    <w:rsid w:val="005F152A"/>
    <w:rsid w:val="005F4C02"/>
    <w:rsid w:val="005F63EE"/>
    <w:rsid w:val="00600F1D"/>
    <w:rsid w:val="0060343A"/>
    <w:rsid w:val="006116F4"/>
    <w:rsid w:val="0061457D"/>
    <w:rsid w:val="006318C1"/>
    <w:rsid w:val="00643B42"/>
    <w:rsid w:val="006453B9"/>
    <w:rsid w:val="00646D2A"/>
    <w:rsid w:val="0065266A"/>
    <w:rsid w:val="00654432"/>
    <w:rsid w:val="00663E19"/>
    <w:rsid w:val="0067040C"/>
    <w:rsid w:val="0067390B"/>
    <w:rsid w:val="00680CF7"/>
    <w:rsid w:val="00690C96"/>
    <w:rsid w:val="006951FA"/>
    <w:rsid w:val="006A5051"/>
    <w:rsid w:val="006A6CEA"/>
    <w:rsid w:val="006B1055"/>
    <w:rsid w:val="006B6421"/>
    <w:rsid w:val="006B7E4C"/>
    <w:rsid w:val="006C2AF9"/>
    <w:rsid w:val="006C4CC5"/>
    <w:rsid w:val="006C6AF0"/>
    <w:rsid w:val="006D6088"/>
    <w:rsid w:val="006F0670"/>
    <w:rsid w:val="006F140B"/>
    <w:rsid w:val="006F4755"/>
    <w:rsid w:val="00701639"/>
    <w:rsid w:val="00704C33"/>
    <w:rsid w:val="00705325"/>
    <w:rsid w:val="00705699"/>
    <w:rsid w:val="007056A8"/>
    <w:rsid w:val="00710A44"/>
    <w:rsid w:val="00721553"/>
    <w:rsid w:val="00730B60"/>
    <w:rsid w:val="00731E72"/>
    <w:rsid w:val="00735C0C"/>
    <w:rsid w:val="007407D2"/>
    <w:rsid w:val="00753992"/>
    <w:rsid w:val="00755F57"/>
    <w:rsid w:val="00757C9D"/>
    <w:rsid w:val="00785A21"/>
    <w:rsid w:val="0078745A"/>
    <w:rsid w:val="00790AFF"/>
    <w:rsid w:val="007A49D3"/>
    <w:rsid w:val="007B0AC8"/>
    <w:rsid w:val="007B38EB"/>
    <w:rsid w:val="007C0595"/>
    <w:rsid w:val="007C370C"/>
    <w:rsid w:val="007D7222"/>
    <w:rsid w:val="007E184B"/>
    <w:rsid w:val="007E3012"/>
    <w:rsid w:val="007E4E9F"/>
    <w:rsid w:val="007F242B"/>
    <w:rsid w:val="00804EE1"/>
    <w:rsid w:val="00805781"/>
    <w:rsid w:val="008119F0"/>
    <w:rsid w:val="008171B1"/>
    <w:rsid w:val="00817E99"/>
    <w:rsid w:val="00820001"/>
    <w:rsid w:val="00820427"/>
    <w:rsid w:val="00832FB8"/>
    <w:rsid w:val="008430B4"/>
    <w:rsid w:val="00844690"/>
    <w:rsid w:val="00846C89"/>
    <w:rsid w:val="008868B6"/>
    <w:rsid w:val="008874E8"/>
    <w:rsid w:val="00887C71"/>
    <w:rsid w:val="008931A7"/>
    <w:rsid w:val="008938FD"/>
    <w:rsid w:val="00893A02"/>
    <w:rsid w:val="008A07F3"/>
    <w:rsid w:val="008A4697"/>
    <w:rsid w:val="008B07EC"/>
    <w:rsid w:val="008B2784"/>
    <w:rsid w:val="008B29B2"/>
    <w:rsid w:val="008B3320"/>
    <w:rsid w:val="008B6EB8"/>
    <w:rsid w:val="008C5A0E"/>
    <w:rsid w:val="008C73C8"/>
    <w:rsid w:val="008D2987"/>
    <w:rsid w:val="008D70C8"/>
    <w:rsid w:val="008E0AF0"/>
    <w:rsid w:val="008E3315"/>
    <w:rsid w:val="008E45DF"/>
    <w:rsid w:val="008F00FF"/>
    <w:rsid w:val="00904861"/>
    <w:rsid w:val="00907B1E"/>
    <w:rsid w:val="00930477"/>
    <w:rsid w:val="00931A48"/>
    <w:rsid w:val="00931BF0"/>
    <w:rsid w:val="009355BA"/>
    <w:rsid w:val="009509E0"/>
    <w:rsid w:val="00953D43"/>
    <w:rsid w:val="00954EF9"/>
    <w:rsid w:val="00960F84"/>
    <w:rsid w:val="00962B72"/>
    <w:rsid w:val="009657A4"/>
    <w:rsid w:val="009665D5"/>
    <w:rsid w:val="00974C5A"/>
    <w:rsid w:val="00976841"/>
    <w:rsid w:val="00986993"/>
    <w:rsid w:val="0099645D"/>
    <w:rsid w:val="009A0A91"/>
    <w:rsid w:val="009A30CB"/>
    <w:rsid w:val="009A71E2"/>
    <w:rsid w:val="009B552B"/>
    <w:rsid w:val="009C1689"/>
    <w:rsid w:val="009C57B5"/>
    <w:rsid w:val="009C5826"/>
    <w:rsid w:val="009D0032"/>
    <w:rsid w:val="009D0EA7"/>
    <w:rsid w:val="009D0ECF"/>
    <w:rsid w:val="009D1DA6"/>
    <w:rsid w:val="009D68A5"/>
    <w:rsid w:val="009D7158"/>
    <w:rsid w:val="009E110A"/>
    <w:rsid w:val="009E1493"/>
    <w:rsid w:val="009E52D0"/>
    <w:rsid w:val="009F3519"/>
    <w:rsid w:val="009F6580"/>
    <w:rsid w:val="00A0363C"/>
    <w:rsid w:val="00A105CB"/>
    <w:rsid w:val="00A11AAF"/>
    <w:rsid w:val="00A20FEE"/>
    <w:rsid w:val="00A2160A"/>
    <w:rsid w:val="00A228E0"/>
    <w:rsid w:val="00A25738"/>
    <w:rsid w:val="00A3259B"/>
    <w:rsid w:val="00A37CD6"/>
    <w:rsid w:val="00A42A8C"/>
    <w:rsid w:val="00A472D4"/>
    <w:rsid w:val="00A50832"/>
    <w:rsid w:val="00A50FDB"/>
    <w:rsid w:val="00A54A6E"/>
    <w:rsid w:val="00A61FBE"/>
    <w:rsid w:val="00A63069"/>
    <w:rsid w:val="00A63377"/>
    <w:rsid w:val="00A66141"/>
    <w:rsid w:val="00A7002F"/>
    <w:rsid w:val="00A76C2C"/>
    <w:rsid w:val="00A83644"/>
    <w:rsid w:val="00A87BAC"/>
    <w:rsid w:val="00A908B1"/>
    <w:rsid w:val="00AA16FA"/>
    <w:rsid w:val="00AA494D"/>
    <w:rsid w:val="00AB1C2B"/>
    <w:rsid w:val="00AB3223"/>
    <w:rsid w:val="00AB3C52"/>
    <w:rsid w:val="00AB5C82"/>
    <w:rsid w:val="00AD1385"/>
    <w:rsid w:val="00AD1D01"/>
    <w:rsid w:val="00AD68B6"/>
    <w:rsid w:val="00AD6E6B"/>
    <w:rsid w:val="00AE2963"/>
    <w:rsid w:val="00AE50BE"/>
    <w:rsid w:val="00AE5801"/>
    <w:rsid w:val="00B03046"/>
    <w:rsid w:val="00B21250"/>
    <w:rsid w:val="00B30015"/>
    <w:rsid w:val="00B37F61"/>
    <w:rsid w:val="00B451AC"/>
    <w:rsid w:val="00B54054"/>
    <w:rsid w:val="00B60BB1"/>
    <w:rsid w:val="00B622A4"/>
    <w:rsid w:val="00B629A1"/>
    <w:rsid w:val="00B71F25"/>
    <w:rsid w:val="00B82FF5"/>
    <w:rsid w:val="00B85C80"/>
    <w:rsid w:val="00B9178F"/>
    <w:rsid w:val="00B959F4"/>
    <w:rsid w:val="00BA613C"/>
    <w:rsid w:val="00BA6506"/>
    <w:rsid w:val="00BB1B5D"/>
    <w:rsid w:val="00BC5182"/>
    <w:rsid w:val="00BE7EAA"/>
    <w:rsid w:val="00BF072D"/>
    <w:rsid w:val="00C11574"/>
    <w:rsid w:val="00C213AC"/>
    <w:rsid w:val="00C21493"/>
    <w:rsid w:val="00C46F20"/>
    <w:rsid w:val="00C50F0E"/>
    <w:rsid w:val="00C64E24"/>
    <w:rsid w:val="00C650E6"/>
    <w:rsid w:val="00C72AB1"/>
    <w:rsid w:val="00C810A3"/>
    <w:rsid w:val="00C86C4B"/>
    <w:rsid w:val="00C94F86"/>
    <w:rsid w:val="00CA1C8D"/>
    <w:rsid w:val="00CA4BCD"/>
    <w:rsid w:val="00CA5933"/>
    <w:rsid w:val="00CB3F1E"/>
    <w:rsid w:val="00CB6CB4"/>
    <w:rsid w:val="00CD0332"/>
    <w:rsid w:val="00CD6CA0"/>
    <w:rsid w:val="00CF0387"/>
    <w:rsid w:val="00CF09DF"/>
    <w:rsid w:val="00CF5D83"/>
    <w:rsid w:val="00CF6EBF"/>
    <w:rsid w:val="00D10BE7"/>
    <w:rsid w:val="00D125DB"/>
    <w:rsid w:val="00D1486D"/>
    <w:rsid w:val="00D208DE"/>
    <w:rsid w:val="00D23B36"/>
    <w:rsid w:val="00D30CAC"/>
    <w:rsid w:val="00D33EA3"/>
    <w:rsid w:val="00D373E3"/>
    <w:rsid w:val="00D40A23"/>
    <w:rsid w:val="00D41A2E"/>
    <w:rsid w:val="00D518EE"/>
    <w:rsid w:val="00D5529C"/>
    <w:rsid w:val="00D616EF"/>
    <w:rsid w:val="00D62519"/>
    <w:rsid w:val="00D6435C"/>
    <w:rsid w:val="00D65154"/>
    <w:rsid w:val="00D709CC"/>
    <w:rsid w:val="00D710B2"/>
    <w:rsid w:val="00D7138E"/>
    <w:rsid w:val="00D719AB"/>
    <w:rsid w:val="00D80B6D"/>
    <w:rsid w:val="00D824D4"/>
    <w:rsid w:val="00D82CC1"/>
    <w:rsid w:val="00D93818"/>
    <w:rsid w:val="00DA156F"/>
    <w:rsid w:val="00DA43A3"/>
    <w:rsid w:val="00DA43BE"/>
    <w:rsid w:val="00DB01D5"/>
    <w:rsid w:val="00DB0FCF"/>
    <w:rsid w:val="00DB1C68"/>
    <w:rsid w:val="00DB213C"/>
    <w:rsid w:val="00DB25F9"/>
    <w:rsid w:val="00DC6EFF"/>
    <w:rsid w:val="00DD5C58"/>
    <w:rsid w:val="00DD7054"/>
    <w:rsid w:val="00E020A7"/>
    <w:rsid w:val="00E05586"/>
    <w:rsid w:val="00E0614B"/>
    <w:rsid w:val="00E173E5"/>
    <w:rsid w:val="00E224CB"/>
    <w:rsid w:val="00E329A0"/>
    <w:rsid w:val="00E352EB"/>
    <w:rsid w:val="00E35EFA"/>
    <w:rsid w:val="00E47BE5"/>
    <w:rsid w:val="00E47F00"/>
    <w:rsid w:val="00E54F3D"/>
    <w:rsid w:val="00E55E4E"/>
    <w:rsid w:val="00E57048"/>
    <w:rsid w:val="00E57467"/>
    <w:rsid w:val="00E62E95"/>
    <w:rsid w:val="00E62F04"/>
    <w:rsid w:val="00E72768"/>
    <w:rsid w:val="00E8402E"/>
    <w:rsid w:val="00E87016"/>
    <w:rsid w:val="00E87D00"/>
    <w:rsid w:val="00E926A5"/>
    <w:rsid w:val="00E96955"/>
    <w:rsid w:val="00E97E88"/>
    <w:rsid w:val="00EA4247"/>
    <w:rsid w:val="00EB1761"/>
    <w:rsid w:val="00EB4F05"/>
    <w:rsid w:val="00EB7C8E"/>
    <w:rsid w:val="00EC540A"/>
    <w:rsid w:val="00EC634D"/>
    <w:rsid w:val="00ED2B52"/>
    <w:rsid w:val="00ED5BBA"/>
    <w:rsid w:val="00ED7D34"/>
    <w:rsid w:val="00EE10EE"/>
    <w:rsid w:val="00EE5ADF"/>
    <w:rsid w:val="00EF7D65"/>
    <w:rsid w:val="00F0547F"/>
    <w:rsid w:val="00F1113C"/>
    <w:rsid w:val="00F11C26"/>
    <w:rsid w:val="00F1654D"/>
    <w:rsid w:val="00F233FE"/>
    <w:rsid w:val="00F33FB3"/>
    <w:rsid w:val="00F35CE1"/>
    <w:rsid w:val="00F37FB8"/>
    <w:rsid w:val="00F43504"/>
    <w:rsid w:val="00F45F0F"/>
    <w:rsid w:val="00F472DB"/>
    <w:rsid w:val="00F56369"/>
    <w:rsid w:val="00F56AD2"/>
    <w:rsid w:val="00F70128"/>
    <w:rsid w:val="00F724D9"/>
    <w:rsid w:val="00F760DC"/>
    <w:rsid w:val="00F77FBF"/>
    <w:rsid w:val="00F8236A"/>
    <w:rsid w:val="00F92BB3"/>
    <w:rsid w:val="00FA1C21"/>
    <w:rsid w:val="00FA2821"/>
    <w:rsid w:val="00FA3CB3"/>
    <w:rsid w:val="00FA3D7F"/>
    <w:rsid w:val="00FB3C38"/>
    <w:rsid w:val="00FC152F"/>
    <w:rsid w:val="00FE069C"/>
    <w:rsid w:val="00FE0AB7"/>
    <w:rsid w:val="00FE67BF"/>
    <w:rsid w:val="00FF2113"/>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4BC4"/>
    <w:rPr>
      <w:rFonts w:asciiTheme="minorHAnsi" w:hAnsiTheme="minorHAnsi"/>
      <w:sz w:val="16"/>
      <w:szCs w:val="24"/>
    </w:rPr>
  </w:style>
  <w:style w:type="paragraph" w:styleId="Ttulo1">
    <w:name w:val="heading 1"/>
    <w:basedOn w:val="Normal"/>
    <w:next w:val="Normal"/>
    <w:autoRedefine/>
    <w:qFormat/>
    <w:rsid w:val="00F11C26"/>
    <w:pPr>
      <w:keepNext/>
      <w:spacing w:line="800" w:lineRule="exact"/>
      <w:jc w:val="right"/>
      <w:outlineLvl w:val="0"/>
    </w:pPr>
    <w:rPr>
      <w:rFonts w:ascii="Microsoft Sans Serif" w:hAnsi="Microsoft Sans Serif" w:cs="Arial"/>
      <w:bCs/>
      <w:noProof/>
      <w:color w:val="7F7F7F" w:themeColor="text1" w:themeTint="80"/>
      <w:kern w:val="44"/>
      <w:sz w:val="72"/>
      <w:szCs w:val="52"/>
      <w:lang w:val="es-ES_tradnl"/>
    </w:rPr>
  </w:style>
  <w:style w:type="paragraph" w:styleId="Ttulo2">
    <w:name w:val="heading 2"/>
    <w:basedOn w:val="Normal"/>
    <w:next w:val="Normal"/>
    <w:qFormat/>
    <w:rsid w:val="00304BC4"/>
    <w:pPr>
      <w:keepNext/>
      <w:spacing w:before="240" w:after="60"/>
      <w:outlineLvl w:val="1"/>
    </w:pPr>
    <w:rPr>
      <w:rFonts w:asciiTheme="majorHAnsi" w:hAnsiTheme="majorHAnsi" w:cs="Arial"/>
      <w:b/>
      <w:bCs/>
      <w:i/>
      <w:iCs/>
      <w:sz w:val="28"/>
      <w:szCs w:val="28"/>
    </w:rPr>
  </w:style>
  <w:style w:type="paragraph" w:styleId="Ttulo3">
    <w:name w:val="heading 3"/>
    <w:basedOn w:val="Normal"/>
    <w:next w:val="Normal"/>
    <w:qFormat/>
    <w:rsid w:val="00304BC4"/>
    <w:pPr>
      <w:keepNext/>
      <w:spacing w:before="240" w:after="60"/>
      <w:outlineLvl w:val="2"/>
    </w:pPr>
    <w:rPr>
      <w:rFonts w:asciiTheme="majorHAnsi" w:hAnsiTheme="majorHAnsi"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mount">
    <w:name w:val="Amount"/>
    <w:basedOn w:val="Normal"/>
    <w:rsid w:val="00304BC4"/>
    <w:pPr>
      <w:jc w:val="right"/>
    </w:pPr>
  </w:style>
  <w:style w:type="paragraph" w:customStyle="1" w:styleId="DateandNumber">
    <w:name w:val="Date and Number"/>
    <w:basedOn w:val="Normal"/>
    <w:rsid w:val="00304BC4"/>
    <w:pPr>
      <w:spacing w:line="264" w:lineRule="auto"/>
      <w:jc w:val="right"/>
    </w:pPr>
    <w:rPr>
      <w:b/>
      <w:color w:val="808080" w:themeColor="background1" w:themeShade="80"/>
      <w:spacing w:val="4"/>
      <w:szCs w:val="16"/>
    </w:rPr>
  </w:style>
  <w:style w:type="paragraph" w:customStyle="1" w:styleId="ColumnHeadings">
    <w:name w:val="Column Headings"/>
    <w:basedOn w:val="Ttulo2"/>
    <w:autoRedefine/>
    <w:rsid w:val="00304BC4"/>
    <w:pPr>
      <w:keepNext w:val="0"/>
      <w:spacing w:before="20" w:after="0"/>
    </w:pPr>
    <w:rPr>
      <w:rFonts w:cs="Times New Roman"/>
      <w:bCs w:val="0"/>
      <w:i w:val="0"/>
      <w:iCs w:val="0"/>
      <w:color w:val="808080" w:themeColor="background1" w:themeShade="80"/>
      <w:sz w:val="16"/>
      <w:szCs w:val="16"/>
    </w:rPr>
  </w:style>
  <w:style w:type="paragraph" w:customStyle="1" w:styleId="slogan">
    <w:name w:val="slogan"/>
    <w:basedOn w:val="Normal"/>
    <w:rsid w:val="00304BC4"/>
    <w:pPr>
      <w:spacing w:after="60"/>
      <w:outlineLvl w:val="2"/>
    </w:pPr>
    <w:rPr>
      <w:b/>
      <w:i/>
      <w:color w:val="808080" w:themeColor="background1" w:themeShade="80"/>
      <w:spacing w:val="4"/>
      <w:szCs w:val="18"/>
    </w:rPr>
  </w:style>
  <w:style w:type="paragraph" w:customStyle="1" w:styleId="Loweraddress">
    <w:name w:val="Lower address"/>
    <w:basedOn w:val="Normal"/>
    <w:rsid w:val="00304BC4"/>
    <w:pPr>
      <w:spacing w:before="520"/>
      <w:jc w:val="center"/>
    </w:pPr>
    <w:rPr>
      <w:color w:val="B0CCB0" w:themeColor="accent2"/>
      <w:szCs w:val="18"/>
    </w:rPr>
  </w:style>
  <w:style w:type="paragraph" w:customStyle="1" w:styleId="thankyou">
    <w:name w:val="thank you"/>
    <w:basedOn w:val="Normal"/>
    <w:autoRedefine/>
    <w:rsid w:val="00304BC4"/>
    <w:pPr>
      <w:spacing w:before="100"/>
      <w:jc w:val="center"/>
    </w:pPr>
    <w:rPr>
      <w:i/>
      <w:color w:val="808080" w:themeColor="background1" w:themeShade="80"/>
      <w:sz w:val="20"/>
    </w:rPr>
  </w:style>
  <w:style w:type="paragraph" w:customStyle="1" w:styleId="rightalignedtext">
    <w:name w:val="right aligned text"/>
    <w:basedOn w:val="Normal"/>
    <w:rsid w:val="00304BC4"/>
    <w:pPr>
      <w:spacing w:line="240" w:lineRule="atLeast"/>
      <w:jc w:val="right"/>
    </w:pPr>
    <w:rPr>
      <w:b/>
      <w:color w:val="808080" w:themeColor="background1" w:themeShade="80"/>
      <w:szCs w:val="16"/>
    </w:rPr>
  </w:style>
  <w:style w:type="paragraph" w:customStyle="1" w:styleId="SmallType">
    <w:name w:val="Small Type"/>
    <w:basedOn w:val="Normal"/>
    <w:rsid w:val="00304BC4"/>
    <w:pPr>
      <w:tabs>
        <w:tab w:val="right" w:leader="underscore" w:pos="9360"/>
      </w:tabs>
      <w:spacing w:after="120" w:line="264" w:lineRule="auto"/>
    </w:pPr>
    <w:rPr>
      <w:color w:val="808080" w:themeColor="background1" w:themeShade="80"/>
      <w:spacing w:val="4"/>
      <w:sz w:val="14"/>
      <w:szCs w:val="18"/>
    </w:rPr>
  </w:style>
  <w:style w:type="paragraph" w:customStyle="1" w:styleId="headings">
    <w:name w:val="headings"/>
    <w:basedOn w:val="rightalignedtext"/>
    <w:rsid w:val="00304BC4"/>
    <w:rPr>
      <w:rFonts w:asciiTheme="majorHAnsi" w:hAnsiTheme="majorHAnsi"/>
      <w:bCs/>
      <w:caps/>
      <w:spacing w:val="4"/>
    </w:rPr>
  </w:style>
  <w:style w:type="paragraph" w:styleId="Textodeglobo">
    <w:name w:val="Balloon Text"/>
    <w:basedOn w:val="Normal"/>
    <w:link w:val="TextodegloboCar"/>
    <w:rsid w:val="00820001"/>
    <w:rPr>
      <w:rFonts w:ascii="Tahoma" w:hAnsi="Tahoma" w:cs="Tahoma"/>
      <w:szCs w:val="16"/>
    </w:rPr>
  </w:style>
  <w:style w:type="character" w:customStyle="1" w:styleId="TextodegloboCar">
    <w:name w:val="Texto de globo Car"/>
    <w:basedOn w:val="Fuentedeprrafopredeter"/>
    <w:link w:val="Textodeglobo"/>
    <w:rsid w:val="00820001"/>
    <w:rPr>
      <w:rFonts w:ascii="Tahoma" w:hAnsi="Tahoma" w:cs="Tahoma"/>
      <w:sz w:val="16"/>
      <w:szCs w:val="16"/>
    </w:rPr>
  </w:style>
  <w:style w:type="character" w:styleId="Textodelmarcadordeposicin">
    <w:name w:val="Placeholder Text"/>
    <w:basedOn w:val="Fuentedeprrafopredeter"/>
    <w:uiPriority w:val="99"/>
    <w:semiHidden/>
    <w:rsid w:val="00304BC4"/>
    <w:rPr>
      <w:color w:val="808080"/>
    </w:rPr>
  </w:style>
  <w:style w:type="paragraph" w:customStyle="1" w:styleId="lowercenteredtext">
    <w:name w:val="lower centered text"/>
    <w:basedOn w:val="Normal"/>
    <w:rsid w:val="00304BC4"/>
    <w:pPr>
      <w:spacing w:before="520"/>
      <w:jc w:val="center"/>
    </w:pPr>
    <w:rPr>
      <w:color w:val="B0CCB0" w:themeColor="accen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4BC4"/>
    <w:rPr>
      <w:rFonts w:asciiTheme="minorHAnsi" w:hAnsiTheme="minorHAnsi"/>
      <w:sz w:val="16"/>
      <w:szCs w:val="24"/>
    </w:rPr>
  </w:style>
  <w:style w:type="paragraph" w:styleId="Ttulo1">
    <w:name w:val="heading 1"/>
    <w:basedOn w:val="Normal"/>
    <w:next w:val="Normal"/>
    <w:autoRedefine/>
    <w:qFormat/>
    <w:rsid w:val="00F11C26"/>
    <w:pPr>
      <w:keepNext/>
      <w:spacing w:line="800" w:lineRule="exact"/>
      <w:jc w:val="right"/>
      <w:outlineLvl w:val="0"/>
    </w:pPr>
    <w:rPr>
      <w:rFonts w:ascii="Microsoft Sans Serif" w:hAnsi="Microsoft Sans Serif" w:cs="Arial"/>
      <w:bCs/>
      <w:noProof/>
      <w:color w:val="7F7F7F" w:themeColor="text1" w:themeTint="80"/>
      <w:kern w:val="44"/>
      <w:sz w:val="72"/>
      <w:szCs w:val="52"/>
      <w:lang w:val="es-ES_tradnl"/>
    </w:rPr>
  </w:style>
  <w:style w:type="paragraph" w:styleId="Ttulo2">
    <w:name w:val="heading 2"/>
    <w:basedOn w:val="Normal"/>
    <w:next w:val="Normal"/>
    <w:qFormat/>
    <w:rsid w:val="00304BC4"/>
    <w:pPr>
      <w:keepNext/>
      <w:spacing w:before="240" w:after="60"/>
      <w:outlineLvl w:val="1"/>
    </w:pPr>
    <w:rPr>
      <w:rFonts w:asciiTheme="majorHAnsi" w:hAnsiTheme="majorHAnsi" w:cs="Arial"/>
      <w:b/>
      <w:bCs/>
      <w:i/>
      <w:iCs/>
      <w:sz w:val="28"/>
      <w:szCs w:val="28"/>
    </w:rPr>
  </w:style>
  <w:style w:type="paragraph" w:styleId="Ttulo3">
    <w:name w:val="heading 3"/>
    <w:basedOn w:val="Normal"/>
    <w:next w:val="Normal"/>
    <w:qFormat/>
    <w:rsid w:val="00304BC4"/>
    <w:pPr>
      <w:keepNext/>
      <w:spacing w:before="240" w:after="60"/>
      <w:outlineLvl w:val="2"/>
    </w:pPr>
    <w:rPr>
      <w:rFonts w:asciiTheme="majorHAnsi" w:hAnsiTheme="majorHAnsi"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mount">
    <w:name w:val="Amount"/>
    <w:basedOn w:val="Normal"/>
    <w:rsid w:val="00304BC4"/>
    <w:pPr>
      <w:jc w:val="right"/>
    </w:pPr>
  </w:style>
  <w:style w:type="paragraph" w:customStyle="1" w:styleId="DateandNumber">
    <w:name w:val="Date and Number"/>
    <w:basedOn w:val="Normal"/>
    <w:rsid w:val="00304BC4"/>
    <w:pPr>
      <w:spacing w:line="264" w:lineRule="auto"/>
      <w:jc w:val="right"/>
    </w:pPr>
    <w:rPr>
      <w:b/>
      <w:color w:val="808080" w:themeColor="background1" w:themeShade="80"/>
      <w:spacing w:val="4"/>
      <w:szCs w:val="16"/>
    </w:rPr>
  </w:style>
  <w:style w:type="paragraph" w:customStyle="1" w:styleId="ColumnHeadings">
    <w:name w:val="Column Headings"/>
    <w:basedOn w:val="Ttulo2"/>
    <w:autoRedefine/>
    <w:rsid w:val="00304BC4"/>
    <w:pPr>
      <w:keepNext w:val="0"/>
      <w:spacing w:before="20" w:after="0"/>
    </w:pPr>
    <w:rPr>
      <w:rFonts w:cs="Times New Roman"/>
      <w:bCs w:val="0"/>
      <w:i w:val="0"/>
      <w:iCs w:val="0"/>
      <w:color w:val="808080" w:themeColor="background1" w:themeShade="80"/>
      <w:sz w:val="16"/>
      <w:szCs w:val="16"/>
    </w:rPr>
  </w:style>
  <w:style w:type="paragraph" w:customStyle="1" w:styleId="slogan">
    <w:name w:val="slogan"/>
    <w:basedOn w:val="Normal"/>
    <w:rsid w:val="00304BC4"/>
    <w:pPr>
      <w:spacing w:after="60"/>
      <w:outlineLvl w:val="2"/>
    </w:pPr>
    <w:rPr>
      <w:b/>
      <w:i/>
      <w:color w:val="808080" w:themeColor="background1" w:themeShade="80"/>
      <w:spacing w:val="4"/>
      <w:szCs w:val="18"/>
    </w:rPr>
  </w:style>
  <w:style w:type="paragraph" w:customStyle="1" w:styleId="Loweraddress">
    <w:name w:val="Lower address"/>
    <w:basedOn w:val="Normal"/>
    <w:rsid w:val="00304BC4"/>
    <w:pPr>
      <w:spacing w:before="520"/>
      <w:jc w:val="center"/>
    </w:pPr>
    <w:rPr>
      <w:color w:val="B0CCB0" w:themeColor="accent2"/>
      <w:szCs w:val="18"/>
    </w:rPr>
  </w:style>
  <w:style w:type="paragraph" w:customStyle="1" w:styleId="thankyou">
    <w:name w:val="thank you"/>
    <w:basedOn w:val="Normal"/>
    <w:autoRedefine/>
    <w:rsid w:val="00304BC4"/>
    <w:pPr>
      <w:spacing w:before="100"/>
      <w:jc w:val="center"/>
    </w:pPr>
    <w:rPr>
      <w:i/>
      <w:color w:val="808080" w:themeColor="background1" w:themeShade="80"/>
      <w:sz w:val="20"/>
    </w:rPr>
  </w:style>
  <w:style w:type="paragraph" w:customStyle="1" w:styleId="rightalignedtext">
    <w:name w:val="right aligned text"/>
    <w:basedOn w:val="Normal"/>
    <w:rsid w:val="00304BC4"/>
    <w:pPr>
      <w:spacing w:line="240" w:lineRule="atLeast"/>
      <w:jc w:val="right"/>
    </w:pPr>
    <w:rPr>
      <w:b/>
      <w:color w:val="808080" w:themeColor="background1" w:themeShade="80"/>
      <w:szCs w:val="16"/>
    </w:rPr>
  </w:style>
  <w:style w:type="paragraph" w:customStyle="1" w:styleId="SmallType">
    <w:name w:val="Small Type"/>
    <w:basedOn w:val="Normal"/>
    <w:rsid w:val="00304BC4"/>
    <w:pPr>
      <w:tabs>
        <w:tab w:val="right" w:leader="underscore" w:pos="9360"/>
      </w:tabs>
      <w:spacing w:after="120" w:line="264" w:lineRule="auto"/>
    </w:pPr>
    <w:rPr>
      <w:color w:val="808080" w:themeColor="background1" w:themeShade="80"/>
      <w:spacing w:val="4"/>
      <w:sz w:val="14"/>
      <w:szCs w:val="18"/>
    </w:rPr>
  </w:style>
  <w:style w:type="paragraph" w:customStyle="1" w:styleId="headings">
    <w:name w:val="headings"/>
    <w:basedOn w:val="rightalignedtext"/>
    <w:rsid w:val="00304BC4"/>
    <w:rPr>
      <w:rFonts w:asciiTheme="majorHAnsi" w:hAnsiTheme="majorHAnsi"/>
      <w:bCs/>
      <w:caps/>
      <w:spacing w:val="4"/>
    </w:rPr>
  </w:style>
  <w:style w:type="paragraph" w:styleId="Textodeglobo">
    <w:name w:val="Balloon Text"/>
    <w:basedOn w:val="Normal"/>
    <w:link w:val="TextodegloboCar"/>
    <w:rsid w:val="00820001"/>
    <w:rPr>
      <w:rFonts w:ascii="Tahoma" w:hAnsi="Tahoma" w:cs="Tahoma"/>
      <w:szCs w:val="16"/>
    </w:rPr>
  </w:style>
  <w:style w:type="character" w:customStyle="1" w:styleId="TextodegloboCar">
    <w:name w:val="Texto de globo Car"/>
    <w:basedOn w:val="Fuentedeprrafopredeter"/>
    <w:link w:val="Textodeglobo"/>
    <w:rsid w:val="00820001"/>
    <w:rPr>
      <w:rFonts w:ascii="Tahoma" w:hAnsi="Tahoma" w:cs="Tahoma"/>
      <w:sz w:val="16"/>
      <w:szCs w:val="16"/>
    </w:rPr>
  </w:style>
  <w:style w:type="character" w:styleId="Textodelmarcadordeposicin">
    <w:name w:val="Placeholder Text"/>
    <w:basedOn w:val="Fuentedeprrafopredeter"/>
    <w:uiPriority w:val="99"/>
    <w:semiHidden/>
    <w:rsid w:val="00304BC4"/>
    <w:rPr>
      <w:color w:val="808080"/>
    </w:rPr>
  </w:style>
  <w:style w:type="paragraph" w:customStyle="1" w:styleId="lowercenteredtext">
    <w:name w:val="lower centered text"/>
    <w:basedOn w:val="Normal"/>
    <w:rsid w:val="00304BC4"/>
    <w:pPr>
      <w:spacing w:before="520"/>
      <w:jc w:val="center"/>
    </w:pPr>
    <w:rPr>
      <w:color w:val="B0CCB0" w:themeColor="accen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0061">
      <w:bodyDiv w:val="1"/>
      <w:marLeft w:val="0"/>
      <w:marRight w:val="0"/>
      <w:marTop w:val="0"/>
      <w:marBottom w:val="0"/>
      <w:divBdr>
        <w:top w:val="none" w:sz="0" w:space="0" w:color="auto"/>
        <w:left w:val="none" w:sz="0" w:space="0" w:color="auto"/>
        <w:bottom w:val="none" w:sz="0" w:space="0" w:color="auto"/>
        <w:right w:val="none" w:sz="0" w:space="0" w:color="auto"/>
      </w:divBdr>
    </w:div>
    <w:div w:id="410927309">
      <w:bodyDiv w:val="1"/>
      <w:marLeft w:val="0"/>
      <w:marRight w:val="0"/>
      <w:marTop w:val="0"/>
      <w:marBottom w:val="0"/>
      <w:divBdr>
        <w:top w:val="none" w:sz="0" w:space="0" w:color="auto"/>
        <w:left w:val="none" w:sz="0" w:space="0" w:color="auto"/>
        <w:bottom w:val="none" w:sz="0" w:space="0" w:color="auto"/>
        <w:right w:val="none" w:sz="0" w:space="0" w:color="auto"/>
      </w:divBdr>
    </w:div>
    <w:div w:id="733968499">
      <w:bodyDiv w:val="1"/>
      <w:marLeft w:val="0"/>
      <w:marRight w:val="0"/>
      <w:marTop w:val="0"/>
      <w:marBottom w:val="0"/>
      <w:divBdr>
        <w:top w:val="none" w:sz="0" w:space="0" w:color="auto"/>
        <w:left w:val="none" w:sz="0" w:space="0" w:color="auto"/>
        <w:bottom w:val="none" w:sz="0" w:space="0" w:color="auto"/>
        <w:right w:val="none" w:sz="0" w:space="0" w:color="auto"/>
      </w:divBdr>
    </w:div>
    <w:div w:id="1266959425">
      <w:bodyDiv w:val="1"/>
      <w:marLeft w:val="0"/>
      <w:marRight w:val="0"/>
      <w:marTop w:val="0"/>
      <w:marBottom w:val="0"/>
      <w:divBdr>
        <w:top w:val="none" w:sz="0" w:space="0" w:color="auto"/>
        <w:left w:val="none" w:sz="0" w:space="0" w:color="auto"/>
        <w:bottom w:val="none" w:sz="0" w:space="0" w:color="auto"/>
        <w:right w:val="none" w:sz="0" w:space="0" w:color="auto"/>
      </w:divBdr>
    </w:div>
    <w:div w:id="1414819766">
      <w:bodyDiv w:val="1"/>
      <w:marLeft w:val="0"/>
      <w:marRight w:val="0"/>
      <w:marTop w:val="0"/>
      <w:marBottom w:val="0"/>
      <w:divBdr>
        <w:top w:val="none" w:sz="0" w:space="0" w:color="auto"/>
        <w:left w:val="none" w:sz="0" w:space="0" w:color="auto"/>
        <w:bottom w:val="none" w:sz="0" w:space="0" w:color="auto"/>
        <w:right w:val="none" w:sz="0" w:space="0" w:color="auto"/>
      </w:divBdr>
    </w:div>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 w:id="18171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uis\CONFIG~1\Temp\TS0103773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DB1F9B3A0C41F6874100BB2E714052"/>
        <w:category>
          <w:name w:val="General"/>
          <w:gallery w:val="placeholder"/>
        </w:category>
        <w:types>
          <w:type w:val="bbPlcHdr"/>
        </w:types>
        <w:behaviors>
          <w:behavior w:val="content"/>
        </w:behaviors>
        <w:guid w:val="{8A12A7D9-1C64-44E0-9992-67DF5B8E5396}"/>
      </w:docPartPr>
      <w:docPartBody>
        <w:p w:rsidR="00361C9E" w:rsidRDefault="000E7079">
          <w:pPr>
            <w:pStyle w:val="E7DB1F9B3A0C41F6874100BB2E714052"/>
          </w:pPr>
          <w:r>
            <w:t>[Your company slogan]</w:t>
          </w:r>
        </w:p>
      </w:docPartBody>
    </w:docPart>
    <w:docPart>
      <w:docPartPr>
        <w:name w:val="8B999B543D7F4A4789FC69CC1A7DAC56"/>
        <w:category>
          <w:name w:val="General"/>
          <w:gallery w:val="placeholder"/>
        </w:category>
        <w:types>
          <w:type w:val="bbPlcHdr"/>
        </w:types>
        <w:behaviors>
          <w:behavior w:val="content"/>
        </w:behaviors>
        <w:guid w:val="{68082FA8-7E66-4BAF-B0C5-6F05D827E679}"/>
      </w:docPartPr>
      <w:docPartBody>
        <w:p w:rsidR="00361C9E" w:rsidRDefault="000E7079">
          <w:pPr>
            <w:pStyle w:val="8B999B543D7F4A4789FC69CC1A7DAC56"/>
          </w:pPr>
          <w:r>
            <w:t>[Enter date]</w:t>
          </w:r>
        </w:p>
      </w:docPartBody>
    </w:docPart>
    <w:docPart>
      <w:docPartPr>
        <w:name w:val="57B9346F7FEC4876935FE266E40E51D9"/>
        <w:category>
          <w:name w:val="General"/>
          <w:gallery w:val="placeholder"/>
        </w:category>
        <w:types>
          <w:type w:val="bbPlcHdr"/>
        </w:types>
        <w:behaviors>
          <w:behavior w:val="content"/>
        </w:behaviors>
        <w:guid w:val="{91B8BC3E-A9F3-44BB-B5EA-58C3723A423A}"/>
      </w:docPartPr>
      <w:docPartBody>
        <w:p w:rsidR="00361C9E" w:rsidRDefault="000E7079">
          <w:pPr>
            <w:pStyle w:val="57B9346F7FEC4876935FE266E40E51D9"/>
          </w:pPr>
          <w:r>
            <w:rPr>
              <w:rStyle w:val="Textodelmarcadordeposicin"/>
            </w:rPr>
            <w:t>[Your Company Name]</w:t>
          </w:r>
        </w:p>
      </w:docPartBody>
    </w:docPart>
    <w:docPart>
      <w:docPartPr>
        <w:name w:val="4D57648702004FABA36F160DC51F9402"/>
        <w:category>
          <w:name w:val="General"/>
          <w:gallery w:val="placeholder"/>
        </w:category>
        <w:types>
          <w:type w:val="bbPlcHdr"/>
        </w:types>
        <w:behaviors>
          <w:behavior w:val="content"/>
        </w:behaviors>
        <w:guid w:val="{A84CCE97-3931-4760-8029-5A921214B79B}"/>
      </w:docPartPr>
      <w:docPartBody>
        <w:p w:rsidR="00361C9E" w:rsidRDefault="000E7079">
          <w:pPr>
            <w:pStyle w:val="4D57648702004FABA36F160DC51F9402"/>
          </w:pPr>
          <w:r>
            <w:rPr>
              <w:rStyle w:val="Textodelmarcadordeposicin"/>
            </w:rPr>
            <w:t>[Street Address]</w:t>
          </w:r>
        </w:p>
      </w:docPartBody>
    </w:docPart>
    <w:docPart>
      <w:docPartPr>
        <w:name w:val="4D71EF4578E24BF0956A67BFC1549349"/>
        <w:category>
          <w:name w:val="General"/>
          <w:gallery w:val="placeholder"/>
        </w:category>
        <w:types>
          <w:type w:val="bbPlcHdr"/>
        </w:types>
        <w:behaviors>
          <w:behavior w:val="content"/>
        </w:behaviors>
        <w:guid w:val="{AF5929D0-4157-4160-BF9D-9FC8FC71AE3D}"/>
      </w:docPartPr>
      <w:docPartBody>
        <w:p w:rsidR="00361C9E" w:rsidRDefault="000E7079">
          <w:pPr>
            <w:pStyle w:val="4D71EF4578E24BF0956A67BFC1549349"/>
          </w:pPr>
          <w:r>
            <w:rPr>
              <w:rStyle w:val="Textodelmarcadordeposicin"/>
            </w:rP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79"/>
    <w:rsid w:val="00015DD5"/>
    <w:rsid w:val="0004112C"/>
    <w:rsid w:val="000555AB"/>
    <w:rsid w:val="00056064"/>
    <w:rsid w:val="00087017"/>
    <w:rsid w:val="000A1E38"/>
    <w:rsid w:val="000D3233"/>
    <w:rsid w:val="000D405C"/>
    <w:rsid w:val="000E7079"/>
    <w:rsid w:val="000F1F40"/>
    <w:rsid w:val="000F55ED"/>
    <w:rsid w:val="00150DAB"/>
    <w:rsid w:val="001659BD"/>
    <w:rsid w:val="0017202D"/>
    <w:rsid w:val="0018543A"/>
    <w:rsid w:val="001A6765"/>
    <w:rsid w:val="001D1800"/>
    <w:rsid w:val="001D44AB"/>
    <w:rsid w:val="00207F77"/>
    <w:rsid w:val="00214BF4"/>
    <w:rsid w:val="002547CA"/>
    <w:rsid w:val="00256C8C"/>
    <w:rsid w:val="002828F9"/>
    <w:rsid w:val="00292C95"/>
    <w:rsid w:val="002A0E2E"/>
    <w:rsid w:val="002C74EF"/>
    <w:rsid w:val="002E6145"/>
    <w:rsid w:val="00304171"/>
    <w:rsid w:val="00343CB1"/>
    <w:rsid w:val="003524C9"/>
    <w:rsid w:val="00361C9E"/>
    <w:rsid w:val="00365C51"/>
    <w:rsid w:val="004224B9"/>
    <w:rsid w:val="0042468F"/>
    <w:rsid w:val="004805E4"/>
    <w:rsid w:val="00494F82"/>
    <w:rsid w:val="00496F8B"/>
    <w:rsid w:val="004A0BDB"/>
    <w:rsid w:val="00523438"/>
    <w:rsid w:val="00530745"/>
    <w:rsid w:val="00535B81"/>
    <w:rsid w:val="00547168"/>
    <w:rsid w:val="00562DCE"/>
    <w:rsid w:val="00566C90"/>
    <w:rsid w:val="005946C7"/>
    <w:rsid w:val="0059548F"/>
    <w:rsid w:val="005A773D"/>
    <w:rsid w:val="005A777C"/>
    <w:rsid w:val="005E1CDA"/>
    <w:rsid w:val="00611A98"/>
    <w:rsid w:val="0061756E"/>
    <w:rsid w:val="00626FF1"/>
    <w:rsid w:val="006504F3"/>
    <w:rsid w:val="00676F21"/>
    <w:rsid w:val="006862E3"/>
    <w:rsid w:val="00686E41"/>
    <w:rsid w:val="006967E3"/>
    <w:rsid w:val="006A2A03"/>
    <w:rsid w:val="006A52EE"/>
    <w:rsid w:val="006B4652"/>
    <w:rsid w:val="006D6E5C"/>
    <w:rsid w:val="006E79E6"/>
    <w:rsid w:val="006F398A"/>
    <w:rsid w:val="00703099"/>
    <w:rsid w:val="007065BE"/>
    <w:rsid w:val="0071148D"/>
    <w:rsid w:val="00721F3A"/>
    <w:rsid w:val="007304FE"/>
    <w:rsid w:val="007549F3"/>
    <w:rsid w:val="0075575D"/>
    <w:rsid w:val="007A5415"/>
    <w:rsid w:val="007B0F6C"/>
    <w:rsid w:val="007B5F6F"/>
    <w:rsid w:val="007D2613"/>
    <w:rsid w:val="0081231F"/>
    <w:rsid w:val="00821E73"/>
    <w:rsid w:val="00825F57"/>
    <w:rsid w:val="0084522F"/>
    <w:rsid w:val="00850D0F"/>
    <w:rsid w:val="00865744"/>
    <w:rsid w:val="008777A4"/>
    <w:rsid w:val="008778CF"/>
    <w:rsid w:val="008A09A2"/>
    <w:rsid w:val="008A3618"/>
    <w:rsid w:val="008A4DC2"/>
    <w:rsid w:val="008B07B6"/>
    <w:rsid w:val="008B1221"/>
    <w:rsid w:val="009720A8"/>
    <w:rsid w:val="00983434"/>
    <w:rsid w:val="009A56ED"/>
    <w:rsid w:val="009C1DB4"/>
    <w:rsid w:val="009E6155"/>
    <w:rsid w:val="009F6829"/>
    <w:rsid w:val="00A20D3A"/>
    <w:rsid w:val="00A33AEB"/>
    <w:rsid w:val="00A82482"/>
    <w:rsid w:val="00AA1322"/>
    <w:rsid w:val="00AC49CB"/>
    <w:rsid w:val="00AD5102"/>
    <w:rsid w:val="00AF7A48"/>
    <w:rsid w:val="00AF7C95"/>
    <w:rsid w:val="00B14B25"/>
    <w:rsid w:val="00B14D12"/>
    <w:rsid w:val="00B17331"/>
    <w:rsid w:val="00B21813"/>
    <w:rsid w:val="00B468A6"/>
    <w:rsid w:val="00B55311"/>
    <w:rsid w:val="00B563A9"/>
    <w:rsid w:val="00B71CC8"/>
    <w:rsid w:val="00B80B3E"/>
    <w:rsid w:val="00B8495D"/>
    <w:rsid w:val="00B97491"/>
    <w:rsid w:val="00B97A0B"/>
    <w:rsid w:val="00BA2C49"/>
    <w:rsid w:val="00BA3E8E"/>
    <w:rsid w:val="00BB668D"/>
    <w:rsid w:val="00C41F85"/>
    <w:rsid w:val="00C5163F"/>
    <w:rsid w:val="00C575D6"/>
    <w:rsid w:val="00C94D46"/>
    <w:rsid w:val="00CC69FE"/>
    <w:rsid w:val="00CF2476"/>
    <w:rsid w:val="00D1493F"/>
    <w:rsid w:val="00D40902"/>
    <w:rsid w:val="00D44A4A"/>
    <w:rsid w:val="00D52C36"/>
    <w:rsid w:val="00D603E2"/>
    <w:rsid w:val="00D75F01"/>
    <w:rsid w:val="00D93918"/>
    <w:rsid w:val="00D96022"/>
    <w:rsid w:val="00DA5B4E"/>
    <w:rsid w:val="00DA7E31"/>
    <w:rsid w:val="00DF4858"/>
    <w:rsid w:val="00E6480D"/>
    <w:rsid w:val="00E81A4A"/>
    <w:rsid w:val="00EA098A"/>
    <w:rsid w:val="00EB6788"/>
    <w:rsid w:val="00EC5CBC"/>
    <w:rsid w:val="00F14F21"/>
    <w:rsid w:val="00FB734B"/>
    <w:rsid w:val="00FC2192"/>
    <w:rsid w:val="00FC717B"/>
    <w:rsid w:val="00FD6252"/>
    <w:rsid w:val="00FD6F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DB1F9B3A0C41F6874100BB2E714052">
    <w:name w:val="E7DB1F9B3A0C41F6874100BB2E714052"/>
  </w:style>
  <w:style w:type="paragraph" w:customStyle="1" w:styleId="8B999B543D7F4A4789FC69CC1A7DAC56">
    <w:name w:val="8B999B543D7F4A4789FC69CC1A7DAC56"/>
  </w:style>
  <w:style w:type="paragraph" w:customStyle="1" w:styleId="7555511755C34C7F89B49456A7CF3BE4">
    <w:name w:val="7555511755C34C7F89B49456A7CF3BE4"/>
  </w:style>
  <w:style w:type="paragraph" w:customStyle="1" w:styleId="0FA4045CB4D442A18573DD1BC26DE3C0">
    <w:name w:val="0FA4045CB4D442A18573DD1BC26DE3C0"/>
  </w:style>
  <w:style w:type="character" w:styleId="Textodelmarcadordeposicin">
    <w:name w:val="Placeholder Text"/>
    <w:basedOn w:val="Fuentedeprrafopredeter"/>
    <w:uiPriority w:val="99"/>
    <w:semiHidden/>
    <w:rsid w:val="00304171"/>
  </w:style>
  <w:style w:type="paragraph" w:customStyle="1" w:styleId="2433C7086D0F4DF69276E97CBEF37EDC">
    <w:name w:val="2433C7086D0F4DF69276E97CBEF37EDC"/>
  </w:style>
  <w:style w:type="paragraph" w:customStyle="1" w:styleId="05C3E19F2CE3492DA0A3E1C6928A853F">
    <w:name w:val="05C3E19F2CE3492DA0A3E1C6928A853F"/>
  </w:style>
  <w:style w:type="paragraph" w:customStyle="1" w:styleId="10C1850ECFDE4EF8A549278370501C2C">
    <w:name w:val="10C1850ECFDE4EF8A549278370501C2C"/>
  </w:style>
  <w:style w:type="paragraph" w:customStyle="1" w:styleId="A707C8DB6E674364B0F239C5104552F6">
    <w:name w:val="A707C8DB6E674364B0F239C5104552F6"/>
  </w:style>
  <w:style w:type="paragraph" w:customStyle="1" w:styleId="CB288970D2E844BFAC80C3DD79F00DF2">
    <w:name w:val="CB288970D2E844BFAC80C3DD79F00DF2"/>
  </w:style>
  <w:style w:type="paragraph" w:customStyle="1" w:styleId="B8D549C74A6944A0AB2BE5E730223877">
    <w:name w:val="B8D549C74A6944A0AB2BE5E730223877"/>
  </w:style>
  <w:style w:type="paragraph" w:customStyle="1" w:styleId="57B9346F7FEC4876935FE266E40E51D9">
    <w:name w:val="57B9346F7FEC4876935FE266E40E51D9"/>
  </w:style>
  <w:style w:type="paragraph" w:customStyle="1" w:styleId="4D57648702004FABA36F160DC51F9402">
    <w:name w:val="4D57648702004FABA36F160DC51F9402"/>
  </w:style>
  <w:style w:type="paragraph" w:customStyle="1" w:styleId="4D71EF4578E24BF0956A67BFC1549349">
    <w:name w:val="4D71EF4578E24BF0956A67BFC1549349"/>
  </w:style>
  <w:style w:type="paragraph" w:customStyle="1" w:styleId="D9D033ADB96F49F599D01E1033A415B3">
    <w:name w:val="D9D033ADB96F49F599D01E1033A415B3"/>
  </w:style>
  <w:style w:type="paragraph" w:customStyle="1" w:styleId="62EA7106C11F42D5B0F0F0E95E794BAB">
    <w:name w:val="62EA7106C11F42D5B0F0F0E95E794BAB"/>
  </w:style>
  <w:style w:type="paragraph" w:customStyle="1" w:styleId="B14F8DB4B3244CB38BF9D409720A7792">
    <w:name w:val="B14F8DB4B3244CB38BF9D409720A7792"/>
  </w:style>
  <w:style w:type="paragraph" w:customStyle="1" w:styleId="AFFE59DC495A459490A13B655B0FE3CF">
    <w:name w:val="AFFE59DC495A459490A13B655B0FE3CF"/>
    <w:rsid w:val="004224B9"/>
  </w:style>
  <w:style w:type="paragraph" w:customStyle="1" w:styleId="EA7A1144171C4B53A540196CC4F2850B">
    <w:name w:val="EA7A1144171C4B53A540196CC4F2850B"/>
    <w:rsid w:val="00825F57"/>
  </w:style>
  <w:style w:type="paragraph" w:customStyle="1" w:styleId="4036F6CA0E1D450DBA2E4502B9CA3364">
    <w:name w:val="4036F6CA0E1D450DBA2E4502B9CA3364"/>
    <w:rsid w:val="002828F9"/>
  </w:style>
  <w:style w:type="paragraph" w:customStyle="1" w:styleId="10C7C27635F948FBB8537C3639F7E6AE">
    <w:name w:val="10C7C27635F948FBB8537C3639F7E6AE"/>
    <w:rsid w:val="003041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DB1F9B3A0C41F6874100BB2E714052">
    <w:name w:val="E7DB1F9B3A0C41F6874100BB2E714052"/>
  </w:style>
  <w:style w:type="paragraph" w:customStyle="1" w:styleId="8B999B543D7F4A4789FC69CC1A7DAC56">
    <w:name w:val="8B999B543D7F4A4789FC69CC1A7DAC56"/>
  </w:style>
  <w:style w:type="paragraph" w:customStyle="1" w:styleId="7555511755C34C7F89B49456A7CF3BE4">
    <w:name w:val="7555511755C34C7F89B49456A7CF3BE4"/>
  </w:style>
  <w:style w:type="paragraph" w:customStyle="1" w:styleId="0FA4045CB4D442A18573DD1BC26DE3C0">
    <w:name w:val="0FA4045CB4D442A18573DD1BC26DE3C0"/>
  </w:style>
  <w:style w:type="character" w:styleId="Textodelmarcadordeposicin">
    <w:name w:val="Placeholder Text"/>
    <w:basedOn w:val="Fuentedeprrafopredeter"/>
    <w:uiPriority w:val="99"/>
    <w:semiHidden/>
    <w:rsid w:val="00304171"/>
  </w:style>
  <w:style w:type="paragraph" w:customStyle="1" w:styleId="2433C7086D0F4DF69276E97CBEF37EDC">
    <w:name w:val="2433C7086D0F4DF69276E97CBEF37EDC"/>
  </w:style>
  <w:style w:type="paragraph" w:customStyle="1" w:styleId="05C3E19F2CE3492DA0A3E1C6928A853F">
    <w:name w:val="05C3E19F2CE3492DA0A3E1C6928A853F"/>
  </w:style>
  <w:style w:type="paragraph" w:customStyle="1" w:styleId="10C1850ECFDE4EF8A549278370501C2C">
    <w:name w:val="10C1850ECFDE4EF8A549278370501C2C"/>
  </w:style>
  <w:style w:type="paragraph" w:customStyle="1" w:styleId="A707C8DB6E674364B0F239C5104552F6">
    <w:name w:val="A707C8DB6E674364B0F239C5104552F6"/>
  </w:style>
  <w:style w:type="paragraph" w:customStyle="1" w:styleId="CB288970D2E844BFAC80C3DD79F00DF2">
    <w:name w:val="CB288970D2E844BFAC80C3DD79F00DF2"/>
  </w:style>
  <w:style w:type="paragraph" w:customStyle="1" w:styleId="B8D549C74A6944A0AB2BE5E730223877">
    <w:name w:val="B8D549C74A6944A0AB2BE5E730223877"/>
  </w:style>
  <w:style w:type="paragraph" w:customStyle="1" w:styleId="57B9346F7FEC4876935FE266E40E51D9">
    <w:name w:val="57B9346F7FEC4876935FE266E40E51D9"/>
  </w:style>
  <w:style w:type="paragraph" w:customStyle="1" w:styleId="4D57648702004FABA36F160DC51F9402">
    <w:name w:val="4D57648702004FABA36F160DC51F9402"/>
  </w:style>
  <w:style w:type="paragraph" w:customStyle="1" w:styleId="4D71EF4578E24BF0956A67BFC1549349">
    <w:name w:val="4D71EF4578E24BF0956A67BFC1549349"/>
  </w:style>
  <w:style w:type="paragraph" w:customStyle="1" w:styleId="D9D033ADB96F49F599D01E1033A415B3">
    <w:name w:val="D9D033ADB96F49F599D01E1033A415B3"/>
  </w:style>
  <w:style w:type="paragraph" w:customStyle="1" w:styleId="62EA7106C11F42D5B0F0F0E95E794BAB">
    <w:name w:val="62EA7106C11F42D5B0F0F0E95E794BAB"/>
  </w:style>
  <w:style w:type="paragraph" w:customStyle="1" w:styleId="B14F8DB4B3244CB38BF9D409720A7792">
    <w:name w:val="B14F8DB4B3244CB38BF9D409720A7792"/>
  </w:style>
  <w:style w:type="paragraph" w:customStyle="1" w:styleId="AFFE59DC495A459490A13B655B0FE3CF">
    <w:name w:val="AFFE59DC495A459490A13B655B0FE3CF"/>
    <w:rsid w:val="004224B9"/>
  </w:style>
  <w:style w:type="paragraph" w:customStyle="1" w:styleId="EA7A1144171C4B53A540196CC4F2850B">
    <w:name w:val="EA7A1144171C4B53A540196CC4F2850B"/>
    <w:rsid w:val="00825F57"/>
  </w:style>
  <w:style w:type="paragraph" w:customStyle="1" w:styleId="4036F6CA0E1D450DBA2E4502B9CA3364">
    <w:name w:val="4036F6CA0E1D450DBA2E4502B9CA3364"/>
    <w:rsid w:val="002828F9"/>
  </w:style>
  <w:style w:type="paragraph" w:customStyle="1" w:styleId="10C7C27635F948FBB8537C3639F7E6AE">
    <w:name w:val="10C7C27635F948FBB8537C3639F7E6AE"/>
    <w:rsid w:val="00304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Green">
      <a:majorFont>
        <a:latin typeface="Microsoft Sans Serif"/>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8FB51BE-E592-4DD0-887A-9CC518475B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TS010377331</Template>
  <TotalTime>6</TotalTime>
  <Pages>2</Pages>
  <Words>368</Words>
  <Characters>2028</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Sales quote (Green design)</vt:lpstr>
      <vt:lpstr>Sales quote (Green design)</vt:lpstr>
    </vt:vector>
  </TitlesOfParts>
  <Company>Hewlett-Packard Company</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quote (Green design)</dc:title>
  <dc:creator>luis</dc:creator>
  <cp:lastModifiedBy>Family</cp:lastModifiedBy>
  <cp:revision>6</cp:revision>
  <cp:lastPrinted>2004-09-20T22:59:00Z</cp:lastPrinted>
  <dcterms:created xsi:type="dcterms:W3CDTF">2015-09-14T21:21:00Z</dcterms:created>
  <dcterms:modified xsi:type="dcterms:W3CDTF">2015-09-14T21:27:00Z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TC103773319990</vt:lpwstr>
  </property>
</Properties>
</file>